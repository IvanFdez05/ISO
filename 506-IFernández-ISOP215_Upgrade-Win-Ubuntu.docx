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4315292"/>
        <w:docPartObj>
          <w:docPartGallery w:val="Cover Pages"/>
          <w:docPartUnique/>
        </w:docPartObj>
      </w:sdtPr>
      <w:sdtEndPr/>
      <w:sdtContent>
        <w:p w14:paraId="080EF512" w14:textId="77777777" w:rsidR="008442B1" w:rsidRDefault="008442B1" w:rsidP="00844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B9BF4FF" wp14:editId="6912B2FA">
                    <wp:simplePos x="0" y="0"/>
                    <wp:positionH relativeFrom="rightMargin">
                      <wp:align>left</wp:align>
                    </wp:positionH>
                    <wp:positionV relativeFrom="page">
                      <wp:align>top</wp:align>
                    </wp:positionV>
                    <wp:extent cx="895350" cy="2486025"/>
                    <wp:effectExtent l="0" t="0" r="0" b="952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5350" cy="2486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BA719" w14:textId="48B727CC" w:rsidR="00D92CF1" w:rsidRDefault="00851694" w:rsidP="00D92CF1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1011F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9BF4FF" id="Rectángulo 130" o:spid="_x0000_s1026" style="position:absolute;left:0;text-align:left;margin-left:0;margin-top:0;width:70.5pt;height:195.75pt;z-index: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7EBA719" w14:textId="48B727CC" w:rsidR="00D92CF1" w:rsidRDefault="00851694" w:rsidP="00D92CF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 w:rsidR="001011F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0DC6524" w14:textId="77777777" w:rsidR="008442B1" w:rsidRDefault="00D92CF1" w:rsidP="008442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0D690095" wp14:editId="10480CD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-280641</wp:posOffset>
                    </wp:positionV>
                    <wp:extent cx="7553325" cy="8391971"/>
                    <wp:effectExtent l="0" t="0" r="952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53325" cy="8391973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066DC9" w14:textId="77777777" w:rsidR="00D92CF1" w:rsidRPr="00591C44" w:rsidRDefault="00D92CF1" w:rsidP="00D92CF1">
                                  <w:pPr>
                                    <w:pStyle w:val="Prrafodelista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690095" id="Grupo 125" o:spid="_x0000_s1027" style="position:absolute;left:0;text-align:left;margin-left:543.55pt;margin-top:-22.1pt;width:594.75pt;height:660.8pt;z-index:-251660288;mso-position-horizontal:right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066DC9" w14:textId="77777777" w:rsidR="00D92CF1" w:rsidRPr="00591C44" w:rsidRDefault="00D92CF1" w:rsidP="00D92CF1">
                            <w:pPr>
                              <w:pStyle w:val="Prrafodelista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E14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21CDEE" wp14:editId="26E5E8E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7019290</wp:posOffset>
                    </wp:positionV>
                    <wp:extent cx="5400675" cy="1228725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228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7B4C02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Alumno</w:t>
                                </w:r>
                                <w:r>
                                  <w:t>: Iván Fernández Aguilera</w:t>
                                </w:r>
                              </w:p>
                              <w:p w14:paraId="141FA9C4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Ciclo</w:t>
                                </w:r>
                                <w:r>
                                  <w:t>: Administración de Sistemas Informáticos en Red</w:t>
                                </w:r>
                              </w:p>
                              <w:p w14:paraId="1DC09128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Módulo</w:t>
                                </w:r>
                                <w:r>
                                  <w:t xml:space="preserve">: </w:t>
                                </w:r>
                                <w:r w:rsidR="002E24ED" w:rsidRPr="002E24ED">
                                  <w:t>Implantación de Sistemas Operativos</w:t>
                                </w:r>
                              </w:p>
                              <w:p w14:paraId="7F8D73E9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Profesor</w:t>
                                </w:r>
                                <w:r>
                                  <w:t xml:space="preserve">: </w:t>
                                </w:r>
                                <w:r w:rsidR="00E70C23" w:rsidRPr="00E70C23">
                                  <w:t>Alfredo Abad Domingo</w:t>
                                </w:r>
                              </w:p>
                              <w:p w14:paraId="70A49D50" w14:textId="77777777" w:rsidR="00E14C9D" w:rsidRDefault="00E14C9D" w:rsidP="00E14C9D"/>
                              <w:p w14:paraId="76340703" w14:textId="77777777" w:rsidR="00E14C9D" w:rsidRDefault="00E14C9D" w:rsidP="00E14C9D"/>
                              <w:p w14:paraId="44FDEF28" w14:textId="77777777" w:rsidR="00E14C9D" w:rsidRPr="00D92CF1" w:rsidRDefault="00E14C9D" w:rsidP="00E14C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1CD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0;text-align:left;margin-left:374.05pt;margin-top:552.7pt;width:425.25pt;height:9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" filled="f" stroked="f" strokeweight=".5pt">
                    <v:textbox>
                      <w:txbxContent>
                        <w:p w14:paraId="0B7B4C02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Alumno</w:t>
                          </w:r>
                          <w:r>
                            <w:t>: Iván Fernández Aguilera</w:t>
                          </w:r>
                        </w:p>
                        <w:p w14:paraId="141FA9C4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Ciclo</w:t>
                          </w:r>
                          <w:r>
                            <w:t>: Administración de Sistemas Informáticos en Red</w:t>
                          </w:r>
                        </w:p>
                        <w:p w14:paraId="1DC09128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Módulo</w:t>
                          </w:r>
                          <w:r>
                            <w:t xml:space="preserve">: </w:t>
                          </w:r>
                          <w:r w:rsidR="002E24ED" w:rsidRPr="002E24ED">
                            <w:t>Implantación de Sistemas Operativos</w:t>
                          </w:r>
                        </w:p>
                        <w:p w14:paraId="7F8D73E9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Profesor</w:t>
                          </w:r>
                          <w:r>
                            <w:t xml:space="preserve">: </w:t>
                          </w:r>
                          <w:r w:rsidR="00E70C23" w:rsidRPr="00E70C23">
                            <w:t>Alfredo Abad Domingo</w:t>
                          </w:r>
                        </w:p>
                        <w:p w14:paraId="70A49D50" w14:textId="77777777" w:rsidR="00E14C9D" w:rsidRDefault="00E14C9D" w:rsidP="00E14C9D"/>
                        <w:p w14:paraId="76340703" w14:textId="77777777" w:rsidR="00E14C9D" w:rsidRDefault="00E14C9D" w:rsidP="00E14C9D"/>
                        <w:p w14:paraId="44FDEF28" w14:textId="77777777" w:rsidR="00E14C9D" w:rsidRPr="00D92CF1" w:rsidRDefault="00E14C9D" w:rsidP="00E14C9D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567D2" wp14:editId="7F0CC5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4409441</wp:posOffset>
                    </wp:positionV>
                    <wp:extent cx="5400675" cy="16954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6E6B8" w14:textId="7DFF0D35" w:rsidR="00D92CF1" w:rsidRPr="00E14C9D" w:rsidRDefault="000F7075" w:rsidP="00D92CF1">
                                <w:pP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Práctica </w:t>
                                </w:r>
                                <w:r w:rsidR="002E24E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ISO</w:t>
                                </w:r>
                                <w:r w:rsidRPr="000F7075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P</w:t>
                                </w:r>
                                <w:r w:rsidR="00F76210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2</w:t>
                                </w:r>
                                <w:r w:rsidR="00851694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15</w:t>
                                </w:r>
                                <w:r w:rsidR="00D92CF1" w:rsidRPr="00E14C9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: </w:t>
                                </w:r>
                              </w:p>
                              <w:p w14:paraId="761BB3B1" w14:textId="77777777" w:rsidR="00851694" w:rsidRPr="00851694" w:rsidRDefault="00851694" w:rsidP="00851694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851694">
                                  <w:rPr>
                                    <w:color w:val="FFFFFF" w:themeColor="background1"/>
                                    <w:sz w:val="48"/>
                                  </w:rPr>
                                  <w:t>Update y upgrade de sistemas operativos diversos.</w:t>
                                </w:r>
                              </w:p>
                              <w:p w14:paraId="0DADEC00" w14:textId="2D35BED6" w:rsidR="00D92CF1" w:rsidRPr="00D92CF1" w:rsidRDefault="00D92CF1" w:rsidP="001011F4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2567D2" id="Cuadro de texto 1" o:spid="_x0000_s1031" type="#_x0000_t202" style="position:absolute;left:0;text-align:left;margin-left:374.05pt;margin-top:347.2pt;width:425.2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X/GwIAADQEAAAOAAAAZHJzL2Uyb0RvYy54bWysU01vGyEQvVfqf0Dc6/U6t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" filled="f" stroked="f" strokeweight=".5pt">
                    <v:textbox>
                      <w:txbxContent>
                        <w:p w14:paraId="3366E6B8" w14:textId="7DFF0D35" w:rsidR="00D92CF1" w:rsidRPr="00E14C9D" w:rsidRDefault="000F7075" w:rsidP="00D92CF1">
                          <w:pP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Práctica </w:t>
                          </w:r>
                          <w:r w:rsidR="002E24E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ISO</w:t>
                          </w:r>
                          <w:r w:rsidRPr="000F7075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P</w:t>
                          </w:r>
                          <w:r w:rsidR="00F76210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2</w:t>
                          </w:r>
                          <w:r w:rsidR="00851694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15</w:t>
                          </w:r>
                          <w:r w:rsidR="00D92CF1" w:rsidRPr="00E14C9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: </w:t>
                          </w:r>
                        </w:p>
                        <w:p w14:paraId="761BB3B1" w14:textId="77777777" w:rsidR="00851694" w:rsidRPr="00851694" w:rsidRDefault="00851694" w:rsidP="00851694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  <w:r w:rsidRPr="00851694">
                            <w:rPr>
                              <w:color w:val="FFFFFF" w:themeColor="background1"/>
                              <w:sz w:val="48"/>
                            </w:rPr>
                            <w:t>Update y upgrade de sistemas operativos diversos.</w:t>
                          </w:r>
                        </w:p>
                        <w:p w14:paraId="0DADEC00" w14:textId="2D35BED6" w:rsidR="00D92CF1" w:rsidRPr="00D92CF1" w:rsidRDefault="00D92CF1" w:rsidP="001011F4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6220F95B" w14:textId="77777777" w:rsidR="008442B1" w:rsidRDefault="008442B1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2086905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B0BC0" w14:textId="77777777" w:rsidR="008442B1" w:rsidRDefault="008442B1" w:rsidP="008442B1">
          <w:pPr>
            <w:pStyle w:val="TtuloTDC"/>
            <w:shd w:val="clear" w:color="auto" w:fill="D5DCE4" w:themeFill="text2" w:themeFillTint="33"/>
            <w:jc w:val="center"/>
          </w:pPr>
          <w:r>
            <w:t>Tabla de contenido</w:t>
          </w:r>
        </w:p>
        <w:p w14:paraId="10CE899D" w14:textId="77777777" w:rsidR="008442B1" w:rsidRPr="008442B1" w:rsidRDefault="008442B1" w:rsidP="008442B1">
          <w:pPr>
            <w:rPr>
              <w:lang w:eastAsia="es-ES"/>
            </w:rPr>
          </w:pPr>
        </w:p>
        <w:p w14:paraId="0AF40C0E" w14:textId="6CF340A4" w:rsidR="001C3030" w:rsidRDefault="00A14B3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2085829" w:history="1">
            <w:r w:rsidR="001C3030" w:rsidRPr="00E364B2">
              <w:rPr>
                <w:rStyle w:val="Hipervnculo"/>
              </w:rPr>
              <w:t>1. Objetivo de la práctica</w:t>
            </w:r>
            <w:r w:rsidR="001C3030">
              <w:rPr>
                <w:webHidden/>
              </w:rPr>
              <w:tab/>
            </w:r>
            <w:r w:rsidR="001C3030">
              <w:rPr>
                <w:webHidden/>
              </w:rPr>
              <w:fldChar w:fldCharType="begin"/>
            </w:r>
            <w:r w:rsidR="001C3030">
              <w:rPr>
                <w:webHidden/>
              </w:rPr>
              <w:instrText xml:space="preserve"> PAGEREF _Toc152085829 \h </w:instrText>
            </w:r>
            <w:r w:rsidR="001C3030">
              <w:rPr>
                <w:webHidden/>
              </w:rPr>
            </w:r>
            <w:r w:rsidR="001C3030">
              <w:rPr>
                <w:webHidden/>
              </w:rPr>
              <w:fldChar w:fldCharType="separate"/>
            </w:r>
            <w:r w:rsidR="001C3030">
              <w:rPr>
                <w:webHidden/>
              </w:rPr>
              <w:t>1</w:t>
            </w:r>
            <w:r w:rsidR="001C3030">
              <w:rPr>
                <w:webHidden/>
              </w:rPr>
              <w:fldChar w:fldCharType="end"/>
            </w:r>
          </w:hyperlink>
        </w:p>
        <w:p w14:paraId="4F7F2DE2" w14:textId="5CA5C59A" w:rsidR="001C3030" w:rsidRDefault="006122C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0" w:history="1">
            <w:r w:rsidR="001C3030" w:rsidRPr="00E364B2">
              <w:rPr>
                <w:rStyle w:val="Hipervnculo"/>
              </w:rPr>
              <w:t>2. Inventario de material necesario</w:t>
            </w:r>
            <w:r w:rsidR="001C3030">
              <w:rPr>
                <w:webHidden/>
              </w:rPr>
              <w:tab/>
            </w:r>
            <w:r w:rsidR="001C3030">
              <w:rPr>
                <w:webHidden/>
              </w:rPr>
              <w:fldChar w:fldCharType="begin"/>
            </w:r>
            <w:r w:rsidR="001C3030">
              <w:rPr>
                <w:webHidden/>
              </w:rPr>
              <w:instrText xml:space="preserve"> PAGEREF _Toc152085830 \h </w:instrText>
            </w:r>
            <w:r w:rsidR="001C3030">
              <w:rPr>
                <w:webHidden/>
              </w:rPr>
            </w:r>
            <w:r w:rsidR="001C3030">
              <w:rPr>
                <w:webHidden/>
              </w:rPr>
              <w:fldChar w:fldCharType="separate"/>
            </w:r>
            <w:r w:rsidR="001C3030">
              <w:rPr>
                <w:webHidden/>
              </w:rPr>
              <w:t>2</w:t>
            </w:r>
            <w:r w:rsidR="001C3030">
              <w:rPr>
                <w:webHidden/>
              </w:rPr>
              <w:fldChar w:fldCharType="end"/>
            </w:r>
          </w:hyperlink>
        </w:p>
        <w:p w14:paraId="5D1004CD" w14:textId="6C3794E3" w:rsidR="001C3030" w:rsidRDefault="006122C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1" w:history="1">
            <w:r w:rsidR="001C3030" w:rsidRPr="00E364B2">
              <w:rPr>
                <w:rStyle w:val="Hipervnculo"/>
              </w:rPr>
              <w:t>3. Ejecución</w:t>
            </w:r>
            <w:r w:rsidR="001C3030">
              <w:rPr>
                <w:webHidden/>
              </w:rPr>
              <w:tab/>
            </w:r>
            <w:r w:rsidR="001C3030">
              <w:rPr>
                <w:webHidden/>
              </w:rPr>
              <w:fldChar w:fldCharType="begin"/>
            </w:r>
            <w:r w:rsidR="001C3030">
              <w:rPr>
                <w:webHidden/>
              </w:rPr>
              <w:instrText xml:space="preserve"> PAGEREF _Toc152085831 \h </w:instrText>
            </w:r>
            <w:r w:rsidR="001C3030">
              <w:rPr>
                <w:webHidden/>
              </w:rPr>
            </w:r>
            <w:r w:rsidR="001C3030">
              <w:rPr>
                <w:webHidden/>
              </w:rPr>
              <w:fldChar w:fldCharType="separate"/>
            </w:r>
            <w:r w:rsidR="001C3030">
              <w:rPr>
                <w:webHidden/>
              </w:rPr>
              <w:t>3</w:t>
            </w:r>
            <w:r w:rsidR="001C3030">
              <w:rPr>
                <w:webHidden/>
              </w:rPr>
              <w:fldChar w:fldCharType="end"/>
            </w:r>
          </w:hyperlink>
        </w:p>
        <w:p w14:paraId="4A95142C" w14:textId="633CA2C7" w:rsidR="001C3030" w:rsidRDefault="006122C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2" w:history="1">
            <w:r w:rsidR="001C3030" w:rsidRPr="00E364B2">
              <w:rPr>
                <w:rStyle w:val="Hipervnculo"/>
              </w:rPr>
              <w:t>4. Consideraciones finales</w:t>
            </w:r>
            <w:r w:rsidR="001C3030">
              <w:rPr>
                <w:webHidden/>
              </w:rPr>
              <w:tab/>
            </w:r>
            <w:r w:rsidR="001C3030">
              <w:rPr>
                <w:webHidden/>
              </w:rPr>
              <w:fldChar w:fldCharType="begin"/>
            </w:r>
            <w:r w:rsidR="001C3030">
              <w:rPr>
                <w:webHidden/>
              </w:rPr>
              <w:instrText xml:space="preserve"> PAGEREF _Toc152085832 \h </w:instrText>
            </w:r>
            <w:r w:rsidR="001C3030">
              <w:rPr>
                <w:webHidden/>
              </w:rPr>
            </w:r>
            <w:r w:rsidR="001C3030">
              <w:rPr>
                <w:webHidden/>
              </w:rPr>
              <w:fldChar w:fldCharType="separate"/>
            </w:r>
            <w:r w:rsidR="001C3030">
              <w:rPr>
                <w:webHidden/>
              </w:rPr>
              <w:t>5</w:t>
            </w:r>
            <w:r w:rsidR="001C3030">
              <w:rPr>
                <w:webHidden/>
              </w:rPr>
              <w:fldChar w:fldCharType="end"/>
            </w:r>
          </w:hyperlink>
        </w:p>
        <w:p w14:paraId="1AE47CFF" w14:textId="5433C4CF" w:rsidR="008442B1" w:rsidRDefault="00A14B3A">
          <w:r>
            <w:rPr>
              <w:b/>
              <w:bCs/>
              <w:noProof/>
            </w:rPr>
            <w:fldChar w:fldCharType="end"/>
          </w:r>
        </w:p>
      </w:sdtContent>
    </w:sdt>
    <w:p w14:paraId="4A9C09BF" w14:textId="77777777" w:rsidR="008442B1" w:rsidRDefault="008442B1" w:rsidP="008442B1"/>
    <w:p w14:paraId="5F2EB1D3" w14:textId="77777777" w:rsidR="008442B1" w:rsidRDefault="008442B1" w:rsidP="008442B1"/>
    <w:p w14:paraId="1D68CE1C" w14:textId="77777777" w:rsidR="000F7075" w:rsidRDefault="000F7075" w:rsidP="008442B1"/>
    <w:p w14:paraId="58B7D592" w14:textId="77777777" w:rsidR="000F7075" w:rsidRDefault="000F7075" w:rsidP="008442B1"/>
    <w:p w14:paraId="1F89343B" w14:textId="77777777" w:rsidR="000F7075" w:rsidRDefault="000F7075" w:rsidP="008442B1"/>
    <w:p w14:paraId="6DA58E60" w14:textId="77777777" w:rsidR="000F7075" w:rsidRDefault="000F7075" w:rsidP="008442B1"/>
    <w:p w14:paraId="0353FC01" w14:textId="77777777" w:rsidR="000F7075" w:rsidRDefault="000F7075" w:rsidP="008442B1"/>
    <w:p w14:paraId="47F7610B" w14:textId="77777777" w:rsidR="000F7075" w:rsidRDefault="000F7075" w:rsidP="008442B1"/>
    <w:p w14:paraId="7852C30E" w14:textId="77777777" w:rsidR="000F7075" w:rsidRDefault="000F7075" w:rsidP="008442B1"/>
    <w:p w14:paraId="1A11DBB0" w14:textId="77777777" w:rsidR="000F7075" w:rsidRDefault="000F7075" w:rsidP="008442B1"/>
    <w:p w14:paraId="3A259C1F" w14:textId="77777777" w:rsidR="000F7075" w:rsidRDefault="000F7075" w:rsidP="008442B1"/>
    <w:p w14:paraId="4FE3190B" w14:textId="77777777" w:rsidR="000F7075" w:rsidRDefault="000F7075" w:rsidP="008442B1"/>
    <w:p w14:paraId="56449549" w14:textId="77777777" w:rsidR="000F7075" w:rsidRDefault="000F7075" w:rsidP="008442B1"/>
    <w:p w14:paraId="201FE6A4" w14:textId="77777777" w:rsidR="000F7075" w:rsidRDefault="000F7075" w:rsidP="008442B1"/>
    <w:p w14:paraId="02DFE23F" w14:textId="77777777" w:rsidR="000F7075" w:rsidRDefault="000F7075" w:rsidP="008442B1"/>
    <w:p w14:paraId="61F734FF" w14:textId="77777777" w:rsidR="000F7075" w:rsidRDefault="000F7075" w:rsidP="008442B1"/>
    <w:p w14:paraId="63B8F7A0" w14:textId="77777777" w:rsidR="000F7075" w:rsidRDefault="000F7075" w:rsidP="008442B1"/>
    <w:p w14:paraId="4A008F90" w14:textId="77777777" w:rsidR="000F7075" w:rsidRDefault="000F7075" w:rsidP="008442B1"/>
    <w:p w14:paraId="12906A5F" w14:textId="77777777" w:rsidR="000F7075" w:rsidRDefault="000F7075" w:rsidP="008442B1"/>
    <w:p w14:paraId="494D76EF" w14:textId="77777777" w:rsidR="000F7075" w:rsidRDefault="000F7075" w:rsidP="008442B1"/>
    <w:p w14:paraId="6EF1CAEC" w14:textId="77777777" w:rsidR="003D3723" w:rsidRDefault="003D3723" w:rsidP="008442B1"/>
    <w:p w14:paraId="5F886765" w14:textId="77777777" w:rsidR="001C3030" w:rsidRDefault="001C3030" w:rsidP="008442B1"/>
    <w:p w14:paraId="24F4FBCB" w14:textId="77777777" w:rsidR="001C3030" w:rsidRDefault="001C3030" w:rsidP="008442B1"/>
    <w:p w14:paraId="4D02AFC0" w14:textId="77777777" w:rsidR="003D3723" w:rsidRDefault="00A27E86" w:rsidP="00A27E86">
      <w:pPr>
        <w:pStyle w:val="Ttulo1"/>
      </w:pPr>
      <w:bookmarkStart w:id="0" w:name="_Toc152085829"/>
      <w:r>
        <w:lastRenderedPageBreak/>
        <w:t xml:space="preserve">1. </w:t>
      </w:r>
      <w:r w:rsidR="00906D74" w:rsidRPr="00906D74">
        <w:t>Objetivo de la práctica</w:t>
      </w:r>
      <w:bookmarkEnd w:id="0"/>
    </w:p>
    <w:p w14:paraId="7B1D47DE" w14:textId="77777777" w:rsidR="008442B1" w:rsidRDefault="008442B1" w:rsidP="008442B1"/>
    <w:p w14:paraId="20B076C9" w14:textId="3D5B2695" w:rsidR="003771E3" w:rsidRDefault="00851694" w:rsidP="008442B1">
      <w:r>
        <w:t>Veremos com</w:t>
      </w:r>
      <w:r w:rsidR="00203F27">
        <w:t>o</w:t>
      </w:r>
      <w:r>
        <w:t xml:space="preserve"> </w:t>
      </w:r>
      <w:r w:rsidR="00203F27">
        <w:t>actualizar un S.O.</w:t>
      </w:r>
    </w:p>
    <w:p w14:paraId="6EC56662" w14:textId="26D1EFBC" w:rsidR="00203F27" w:rsidRDefault="000D74FC" w:rsidP="008442B1">
      <w:r>
        <w:t>Primero intentaremos pasar un Windows 10 a Windows 11</w:t>
      </w:r>
      <w:r w:rsidR="004D3F17">
        <w:t>.</w:t>
      </w:r>
    </w:p>
    <w:p w14:paraId="54B85857" w14:textId="0C284C15" w:rsidR="004D3F17" w:rsidRDefault="004D3F17" w:rsidP="008442B1">
      <w:r>
        <w:t>Después pasaremos de la version LTS de Ubuntu 20-04 a las 22-04</w:t>
      </w:r>
    </w:p>
    <w:p w14:paraId="484CEF8D" w14:textId="77777777" w:rsidR="004D3F17" w:rsidRDefault="004D3F17" w:rsidP="008442B1"/>
    <w:p w14:paraId="2A29F3B6" w14:textId="77777777" w:rsidR="00371D75" w:rsidRDefault="00371D75" w:rsidP="008442B1"/>
    <w:p w14:paraId="40B69A8E" w14:textId="77777777" w:rsidR="00A23917" w:rsidRDefault="00A23917" w:rsidP="008442B1"/>
    <w:p w14:paraId="15E13989" w14:textId="77777777" w:rsidR="00A27E86" w:rsidRDefault="00A27E86" w:rsidP="008442B1"/>
    <w:p w14:paraId="7C68E9DF" w14:textId="77777777" w:rsidR="00A27E86" w:rsidRDefault="00A27E86" w:rsidP="008442B1"/>
    <w:p w14:paraId="5FE11D8D" w14:textId="77777777" w:rsidR="00A27E86" w:rsidRDefault="00A27E86" w:rsidP="008442B1"/>
    <w:p w14:paraId="5A3788B5" w14:textId="77777777" w:rsidR="00A27E86" w:rsidRDefault="00A27E86" w:rsidP="008442B1"/>
    <w:p w14:paraId="1F846378" w14:textId="77777777" w:rsidR="00A27E86" w:rsidRDefault="00A27E86" w:rsidP="008442B1"/>
    <w:p w14:paraId="34E8B2A9" w14:textId="77777777" w:rsidR="00A27E86" w:rsidRDefault="00A27E86" w:rsidP="008442B1"/>
    <w:p w14:paraId="5E1ABC7C" w14:textId="77777777" w:rsidR="00A27E86" w:rsidRDefault="00A27E86" w:rsidP="008442B1"/>
    <w:p w14:paraId="42BDB8A3" w14:textId="77777777" w:rsidR="00A27E86" w:rsidRDefault="00A27E86" w:rsidP="008442B1"/>
    <w:p w14:paraId="03612C05" w14:textId="77777777" w:rsidR="00A27E86" w:rsidRDefault="00A27E86" w:rsidP="008442B1"/>
    <w:p w14:paraId="41E27762" w14:textId="77777777" w:rsidR="00A27E86" w:rsidRDefault="00A27E86" w:rsidP="008442B1"/>
    <w:p w14:paraId="280AD3F4" w14:textId="77777777" w:rsidR="00A27E86" w:rsidRDefault="00A27E86" w:rsidP="008442B1"/>
    <w:p w14:paraId="4271F9F4" w14:textId="77777777" w:rsidR="00A27E86" w:rsidRDefault="00A27E86" w:rsidP="008442B1"/>
    <w:p w14:paraId="298ED5F7" w14:textId="77777777" w:rsidR="00A27E86" w:rsidRDefault="00A27E86" w:rsidP="008442B1"/>
    <w:p w14:paraId="67B333C7" w14:textId="77777777" w:rsidR="00A27E86" w:rsidRDefault="00A27E86" w:rsidP="008442B1"/>
    <w:p w14:paraId="60D64B55" w14:textId="77777777" w:rsidR="00A27E86" w:rsidRDefault="00A27E86" w:rsidP="008442B1"/>
    <w:p w14:paraId="1814E741" w14:textId="77777777" w:rsidR="00A27E86" w:rsidRDefault="00A27E86" w:rsidP="008442B1"/>
    <w:p w14:paraId="74F86740" w14:textId="77777777" w:rsidR="00A27E86" w:rsidRDefault="00A27E86" w:rsidP="008442B1"/>
    <w:p w14:paraId="789DFCC1" w14:textId="77777777" w:rsidR="00A27E86" w:rsidRDefault="00A27E86" w:rsidP="008442B1"/>
    <w:p w14:paraId="5FF677B7" w14:textId="77777777" w:rsidR="00A27E86" w:rsidRDefault="00A27E86" w:rsidP="008442B1"/>
    <w:p w14:paraId="0D5B8E36" w14:textId="77777777" w:rsidR="00A27E86" w:rsidRDefault="00A27E86" w:rsidP="008442B1"/>
    <w:p w14:paraId="0C6B6238" w14:textId="77777777" w:rsidR="0049113D" w:rsidRDefault="0049113D" w:rsidP="008442B1"/>
    <w:p w14:paraId="0C6063D3" w14:textId="4893F1C7" w:rsidR="00A27E86" w:rsidRDefault="00A27E86" w:rsidP="00371D75">
      <w:pPr>
        <w:tabs>
          <w:tab w:val="left" w:pos="5535"/>
        </w:tabs>
      </w:pPr>
    </w:p>
    <w:p w14:paraId="68E245E7" w14:textId="77777777" w:rsidR="00B644A2" w:rsidRDefault="005D2A56" w:rsidP="00CB1330">
      <w:pPr>
        <w:pStyle w:val="Ttulo1"/>
      </w:pPr>
      <w:bookmarkStart w:id="1" w:name="_Toc152085830"/>
      <w:r>
        <w:lastRenderedPageBreak/>
        <w:t xml:space="preserve">2. </w:t>
      </w:r>
      <w:r w:rsidR="00B70722" w:rsidRPr="00B70722">
        <w:t>Inventario de material necesario</w:t>
      </w:r>
      <w:bookmarkEnd w:id="1"/>
    </w:p>
    <w:p w14:paraId="6E488B7C" w14:textId="77777777" w:rsidR="00153530" w:rsidRDefault="00153530" w:rsidP="00B63F63"/>
    <w:p w14:paraId="495DA86C" w14:textId="3C18928F" w:rsidR="00B63F63" w:rsidRDefault="003E2B26" w:rsidP="00B63F63">
      <w:pPr>
        <w:pStyle w:val="Prrafodelista"/>
        <w:numPr>
          <w:ilvl w:val="0"/>
          <w:numId w:val="26"/>
        </w:numPr>
      </w:pPr>
      <w:r>
        <w:t>Máquina</w:t>
      </w:r>
      <w:r w:rsidR="004D3F17">
        <w:t>s virtuales de Windows y Ubuntu</w:t>
      </w:r>
    </w:p>
    <w:p w14:paraId="4FCBEC4F" w14:textId="7ED225C3" w:rsidR="00D47C17" w:rsidRDefault="00D47C17" w:rsidP="00D47C17">
      <w:pPr>
        <w:pStyle w:val="Prrafodelista"/>
        <w:numPr>
          <w:ilvl w:val="0"/>
          <w:numId w:val="26"/>
        </w:numPr>
      </w:pPr>
      <w:r>
        <w:t xml:space="preserve">PC </w:t>
      </w:r>
      <w:r w:rsidR="00371D75">
        <w:t>con Windows</w:t>
      </w:r>
    </w:p>
    <w:p w14:paraId="701BF886" w14:textId="77777777" w:rsidR="00153530" w:rsidRDefault="00153530" w:rsidP="00C420DF">
      <w:pPr>
        <w:ind w:left="360"/>
      </w:pPr>
    </w:p>
    <w:p w14:paraId="7C1A1CD8" w14:textId="77777777" w:rsidR="00153530" w:rsidRDefault="00153530" w:rsidP="00C420DF">
      <w:pPr>
        <w:ind w:left="360"/>
      </w:pPr>
    </w:p>
    <w:p w14:paraId="10D18787" w14:textId="77777777" w:rsidR="00153530" w:rsidRDefault="00153530" w:rsidP="00C420DF">
      <w:pPr>
        <w:ind w:left="360"/>
      </w:pPr>
    </w:p>
    <w:p w14:paraId="5148FFA9" w14:textId="77777777" w:rsidR="00153530" w:rsidRDefault="00153530" w:rsidP="00C420DF">
      <w:pPr>
        <w:ind w:left="360"/>
      </w:pPr>
    </w:p>
    <w:p w14:paraId="7884EA61" w14:textId="77777777" w:rsidR="00153530" w:rsidRDefault="00153530" w:rsidP="00C420DF">
      <w:pPr>
        <w:ind w:left="360"/>
      </w:pPr>
    </w:p>
    <w:p w14:paraId="1E209256" w14:textId="77777777" w:rsidR="00153530" w:rsidRDefault="00153530" w:rsidP="00C420DF">
      <w:pPr>
        <w:ind w:left="360"/>
      </w:pPr>
    </w:p>
    <w:p w14:paraId="629AB3E6" w14:textId="77777777" w:rsidR="00153530" w:rsidRDefault="00153530" w:rsidP="00C420DF">
      <w:pPr>
        <w:ind w:left="360"/>
      </w:pPr>
    </w:p>
    <w:p w14:paraId="63F46368" w14:textId="77777777" w:rsidR="00153530" w:rsidRDefault="00153530" w:rsidP="00C420DF">
      <w:pPr>
        <w:ind w:left="360"/>
      </w:pPr>
    </w:p>
    <w:p w14:paraId="3196795B" w14:textId="77777777" w:rsidR="00153530" w:rsidRDefault="00153530" w:rsidP="00C420DF">
      <w:pPr>
        <w:ind w:left="360"/>
      </w:pPr>
    </w:p>
    <w:p w14:paraId="74BA5319" w14:textId="77777777" w:rsidR="00153530" w:rsidRDefault="00153530" w:rsidP="00C420DF">
      <w:pPr>
        <w:ind w:left="360"/>
      </w:pPr>
    </w:p>
    <w:p w14:paraId="2B12EB62" w14:textId="77777777" w:rsidR="00153530" w:rsidRDefault="00153530" w:rsidP="00C420DF">
      <w:pPr>
        <w:ind w:left="360"/>
      </w:pPr>
    </w:p>
    <w:p w14:paraId="0FDCC77A" w14:textId="77777777" w:rsidR="00153530" w:rsidRDefault="00153530" w:rsidP="00C420DF">
      <w:pPr>
        <w:ind w:left="360"/>
      </w:pPr>
    </w:p>
    <w:p w14:paraId="23DD41A1" w14:textId="77777777" w:rsidR="00153530" w:rsidRDefault="00153530" w:rsidP="00C420DF">
      <w:pPr>
        <w:ind w:left="360"/>
      </w:pPr>
    </w:p>
    <w:p w14:paraId="7A2B7AB4" w14:textId="77777777" w:rsidR="00153530" w:rsidRDefault="00153530" w:rsidP="00C420DF">
      <w:pPr>
        <w:ind w:left="360"/>
      </w:pPr>
    </w:p>
    <w:p w14:paraId="710F3496" w14:textId="77777777" w:rsidR="00153530" w:rsidRDefault="00153530" w:rsidP="00C420DF">
      <w:pPr>
        <w:ind w:left="360"/>
      </w:pPr>
    </w:p>
    <w:p w14:paraId="6F615F97" w14:textId="77777777" w:rsidR="00153530" w:rsidRDefault="00153530" w:rsidP="00C420DF">
      <w:pPr>
        <w:ind w:left="360"/>
      </w:pPr>
    </w:p>
    <w:p w14:paraId="059D22DD" w14:textId="77777777" w:rsidR="00153530" w:rsidRDefault="00153530" w:rsidP="00C420DF">
      <w:pPr>
        <w:ind w:left="360"/>
      </w:pPr>
    </w:p>
    <w:p w14:paraId="784F2743" w14:textId="77777777" w:rsidR="00153530" w:rsidRDefault="00153530" w:rsidP="00C420DF">
      <w:pPr>
        <w:ind w:left="360"/>
      </w:pPr>
    </w:p>
    <w:p w14:paraId="0FA23146" w14:textId="77777777" w:rsidR="00153530" w:rsidRDefault="00153530" w:rsidP="00C420DF">
      <w:pPr>
        <w:ind w:left="360"/>
      </w:pPr>
    </w:p>
    <w:p w14:paraId="5C490EB0" w14:textId="77777777" w:rsidR="00153530" w:rsidRDefault="00153530" w:rsidP="00C420DF">
      <w:pPr>
        <w:ind w:left="360"/>
      </w:pPr>
    </w:p>
    <w:p w14:paraId="79C561FB" w14:textId="77777777" w:rsidR="00153530" w:rsidRDefault="00153530" w:rsidP="00C420DF">
      <w:pPr>
        <w:ind w:left="360"/>
      </w:pPr>
    </w:p>
    <w:p w14:paraId="244CD78A" w14:textId="77777777" w:rsidR="00153530" w:rsidRDefault="00153530" w:rsidP="00C420DF">
      <w:pPr>
        <w:ind w:left="360"/>
      </w:pPr>
    </w:p>
    <w:p w14:paraId="32F59EA1" w14:textId="77777777" w:rsidR="00153530" w:rsidRDefault="00153530" w:rsidP="00C420DF">
      <w:pPr>
        <w:ind w:left="360"/>
      </w:pPr>
    </w:p>
    <w:p w14:paraId="13D343A2" w14:textId="77777777" w:rsidR="00153530" w:rsidRDefault="00153530" w:rsidP="00C420DF">
      <w:pPr>
        <w:ind w:left="360"/>
      </w:pPr>
    </w:p>
    <w:p w14:paraId="2AD659B9" w14:textId="77777777" w:rsidR="00153530" w:rsidRDefault="00153530" w:rsidP="00C420DF">
      <w:pPr>
        <w:ind w:left="360"/>
      </w:pPr>
    </w:p>
    <w:p w14:paraId="429FBF95" w14:textId="77777777" w:rsidR="00153530" w:rsidRDefault="00153530" w:rsidP="00293263"/>
    <w:p w14:paraId="05858908" w14:textId="5ED9586F" w:rsidR="00153530" w:rsidRDefault="00153530" w:rsidP="00153530">
      <w:pPr>
        <w:pStyle w:val="Ttulo1"/>
      </w:pPr>
      <w:bookmarkStart w:id="2" w:name="_Toc152085831"/>
      <w:r>
        <w:lastRenderedPageBreak/>
        <w:t>3.</w:t>
      </w:r>
      <w:r w:rsidRPr="00153530">
        <w:t xml:space="preserve"> Ejecución</w:t>
      </w:r>
      <w:bookmarkEnd w:id="2"/>
    </w:p>
    <w:p w14:paraId="45A36A16" w14:textId="77777777" w:rsidR="00BB3623" w:rsidRDefault="00BB3623" w:rsidP="00153530">
      <w:pPr>
        <w:tabs>
          <w:tab w:val="left" w:pos="5010"/>
        </w:tabs>
      </w:pPr>
    </w:p>
    <w:p w14:paraId="3B8066F4" w14:textId="49EC4999" w:rsidR="004D3F17" w:rsidRDefault="0098749C" w:rsidP="0098749C">
      <w:pPr>
        <w:pStyle w:val="Ttulo2"/>
      </w:pPr>
      <w:r>
        <w:t>3.1 Windows</w:t>
      </w:r>
      <w:r w:rsidR="0066440D">
        <w:t xml:space="preserve"> 10 a Windows 11</w:t>
      </w:r>
    </w:p>
    <w:p w14:paraId="59751FE4" w14:textId="77777777" w:rsidR="004D3F17" w:rsidRDefault="004D3F17" w:rsidP="00153530">
      <w:pPr>
        <w:tabs>
          <w:tab w:val="left" w:pos="5010"/>
        </w:tabs>
      </w:pPr>
    </w:p>
    <w:p w14:paraId="770638D9" w14:textId="31BAE4C3" w:rsidR="004D3F17" w:rsidRDefault="0066440D" w:rsidP="00153530">
      <w:pPr>
        <w:tabs>
          <w:tab w:val="left" w:pos="5010"/>
        </w:tabs>
      </w:pPr>
      <w:r>
        <w:t>Primero descargaremos una aplicación</w:t>
      </w:r>
      <w:r w:rsidR="0084736E">
        <w:t xml:space="preserve"> hecha por Microsoft para ver si nuestro sistema puede ser actualizado.</w:t>
      </w:r>
    </w:p>
    <w:p w14:paraId="463BF644" w14:textId="68562079" w:rsidR="0084736E" w:rsidRDefault="006A1C9A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8ED16C2" wp14:editId="7B458648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3295650" cy="828040"/>
            <wp:effectExtent l="0" t="0" r="0" b="0"/>
            <wp:wrapThrough wrapText="bothSides">
              <wp:wrapPolygon edited="0">
                <wp:start x="0" y="0"/>
                <wp:lineTo x="0" y="20871"/>
                <wp:lineTo x="21475" y="20871"/>
                <wp:lineTo x="21475" y="0"/>
                <wp:lineTo x="0" y="0"/>
              </wp:wrapPolygon>
            </wp:wrapThrough>
            <wp:docPr id="179927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92" cy="8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72AE9" w14:textId="35A0C16A" w:rsidR="004D3F17" w:rsidRDefault="004D3F17" w:rsidP="00153530">
      <w:pPr>
        <w:tabs>
          <w:tab w:val="left" w:pos="5010"/>
        </w:tabs>
      </w:pPr>
    </w:p>
    <w:p w14:paraId="7406AEEF" w14:textId="0B160C04" w:rsidR="004D3F17" w:rsidRDefault="004D3F17" w:rsidP="00153530">
      <w:pPr>
        <w:tabs>
          <w:tab w:val="left" w:pos="5010"/>
        </w:tabs>
      </w:pPr>
    </w:p>
    <w:p w14:paraId="652C3CA5" w14:textId="67D7A781" w:rsidR="004D3F17" w:rsidRDefault="006A1C9A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EA731EC" wp14:editId="628B5AC5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029075" cy="1562735"/>
            <wp:effectExtent l="0" t="0" r="9525" b="0"/>
            <wp:wrapThrough wrapText="bothSides">
              <wp:wrapPolygon edited="0">
                <wp:start x="0" y="0"/>
                <wp:lineTo x="0" y="21328"/>
                <wp:lineTo x="21549" y="21328"/>
                <wp:lineTo x="21549" y="0"/>
                <wp:lineTo x="0" y="0"/>
              </wp:wrapPolygon>
            </wp:wrapThrough>
            <wp:docPr id="5133464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0A96E" w14:textId="64290BFC" w:rsidR="004D3F17" w:rsidRDefault="004D3F17" w:rsidP="00153530">
      <w:pPr>
        <w:tabs>
          <w:tab w:val="left" w:pos="5010"/>
        </w:tabs>
      </w:pPr>
    </w:p>
    <w:p w14:paraId="429066BD" w14:textId="77777777" w:rsidR="004D3F17" w:rsidRDefault="004D3F17" w:rsidP="00153530">
      <w:pPr>
        <w:tabs>
          <w:tab w:val="left" w:pos="5010"/>
        </w:tabs>
      </w:pPr>
    </w:p>
    <w:p w14:paraId="0229B599" w14:textId="77777777" w:rsidR="004D3F17" w:rsidRDefault="004D3F17" w:rsidP="00153530">
      <w:pPr>
        <w:tabs>
          <w:tab w:val="left" w:pos="5010"/>
        </w:tabs>
      </w:pPr>
    </w:p>
    <w:p w14:paraId="0BFEF039" w14:textId="77777777" w:rsidR="004D3F17" w:rsidRDefault="004D3F17" w:rsidP="00153530">
      <w:pPr>
        <w:tabs>
          <w:tab w:val="left" w:pos="5010"/>
        </w:tabs>
      </w:pPr>
    </w:p>
    <w:p w14:paraId="32272248" w14:textId="739FE39C" w:rsidR="004D3F17" w:rsidRDefault="004D3F17" w:rsidP="00153530">
      <w:pPr>
        <w:tabs>
          <w:tab w:val="left" w:pos="5010"/>
        </w:tabs>
      </w:pPr>
    </w:p>
    <w:p w14:paraId="07503C3E" w14:textId="26140E89" w:rsidR="004D3F17" w:rsidRDefault="00F35CA2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0EE8D7" wp14:editId="6A7E6C38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397500" cy="2600960"/>
            <wp:effectExtent l="0" t="0" r="0" b="8890"/>
            <wp:wrapThrough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hrough>
            <wp:docPr id="2945834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 abrimos y chequeamos</w:t>
      </w:r>
    </w:p>
    <w:p w14:paraId="53F5208C" w14:textId="66E6B96F" w:rsidR="004D3F17" w:rsidRDefault="00F35CA2" w:rsidP="00153530">
      <w:pPr>
        <w:tabs>
          <w:tab w:val="left" w:pos="5010"/>
        </w:tabs>
      </w:pPr>
      <w:r>
        <w:t>En nuestro caso no nos deja ya que había hecho la maquina virtual con muy poco disco, pero si cumples los requisitos</w:t>
      </w:r>
      <w:r w:rsidR="002E4F7F">
        <w:t xml:space="preserve"> se iniciará el programa de instalación que ya hemos visto anteriormente.</w:t>
      </w:r>
    </w:p>
    <w:p w14:paraId="2911F54E" w14:textId="77777777" w:rsidR="002E4F7F" w:rsidRDefault="002E4F7F" w:rsidP="00153530">
      <w:pPr>
        <w:tabs>
          <w:tab w:val="left" w:pos="5010"/>
        </w:tabs>
      </w:pPr>
    </w:p>
    <w:p w14:paraId="6268BB0C" w14:textId="77777777" w:rsidR="002E4F7F" w:rsidRDefault="002E4F7F" w:rsidP="00153530">
      <w:pPr>
        <w:tabs>
          <w:tab w:val="left" w:pos="5010"/>
        </w:tabs>
      </w:pPr>
    </w:p>
    <w:p w14:paraId="3734F89F" w14:textId="77777777" w:rsidR="002E4F7F" w:rsidRDefault="002E4F7F" w:rsidP="00153530">
      <w:pPr>
        <w:tabs>
          <w:tab w:val="left" w:pos="5010"/>
        </w:tabs>
      </w:pPr>
    </w:p>
    <w:p w14:paraId="65CD8B5D" w14:textId="77777777" w:rsidR="002E4F7F" w:rsidRDefault="002E4F7F" w:rsidP="00153530">
      <w:pPr>
        <w:tabs>
          <w:tab w:val="left" w:pos="5010"/>
        </w:tabs>
      </w:pPr>
    </w:p>
    <w:p w14:paraId="5468A93F" w14:textId="358E6AC2" w:rsidR="002E4F7F" w:rsidRDefault="002E4F7F" w:rsidP="002E4F7F">
      <w:pPr>
        <w:pStyle w:val="Ttulo2"/>
      </w:pPr>
      <w:r>
        <w:lastRenderedPageBreak/>
        <w:t>3.2 Ubuntu 20-04 a 22-04</w:t>
      </w:r>
    </w:p>
    <w:p w14:paraId="51FC5CC4" w14:textId="77777777" w:rsidR="004D3F17" w:rsidRDefault="004D3F17" w:rsidP="00153530">
      <w:pPr>
        <w:tabs>
          <w:tab w:val="left" w:pos="5010"/>
        </w:tabs>
      </w:pPr>
    </w:p>
    <w:p w14:paraId="7206A1E3" w14:textId="56240640" w:rsidR="004D3F17" w:rsidRDefault="001043E2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84DDFA3" wp14:editId="3F10BC16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398770" cy="1230630"/>
            <wp:effectExtent l="0" t="0" r="0" b="7620"/>
            <wp:wrapThrough wrapText="bothSides">
              <wp:wrapPolygon edited="0">
                <wp:start x="0" y="0"/>
                <wp:lineTo x="0" y="21399"/>
                <wp:lineTo x="21493" y="21399"/>
                <wp:lineTo x="21493" y="0"/>
                <wp:lineTo x="0" y="0"/>
              </wp:wrapPolygon>
            </wp:wrapThrough>
            <wp:docPr id="8460368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D14">
        <w:t>Comprobamos n</w:t>
      </w:r>
      <w:r>
        <w:t>uestra version.</w:t>
      </w:r>
    </w:p>
    <w:p w14:paraId="00AC64D2" w14:textId="188AF3F3" w:rsidR="001043E2" w:rsidRDefault="00E21EC5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D351080" wp14:editId="25BD5FE2">
            <wp:simplePos x="0" y="0"/>
            <wp:positionH relativeFrom="margin">
              <wp:align>left</wp:align>
            </wp:positionH>
            <wp:positionV relativeFrom="paragraph">
              <wp:posOffset>1517015</wp:posOffset>
            </wp:positionV>
            <wp:extent cx="4078605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489" y="21352"/>
                <wp:lineTo x="21489" y="0"/>
                <wp:lineTo x="0" y="0"/>
              </wp:wrapPolygon>
            </wp:wrapThrough>
            <wp:docPr id="18672349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1C2">
        <w:t xml:space="preserve">Abrimos </w:t>
      </w:r>
      <w:r>
        <w:t>actualización</w:t>
      </w:r>
      <w:r w:rsidR="001541C2">
        <w:t xml:space="preserve"> de</w:t>
      </w:r>
      <w:r>
        <w:t xml:space="preserve"> software</w:t>
      </w:r>
    </w:p>
    <w:p w14:paraId="29FEA280" w14:textId="3428B3EA" w:rsidR="00E21EC5" w:rsidRDefault="00E21EC5" w:rsidP="00153530">
      <w:pPr>
        <w:tabs>
          <w:tab w:val="left" w:pos="5010"/>
        </w:tabs>
      </w:pPr>
    </w:p>
    <w:p w14:paraId="7C855113" w14:textId="77777777" w:rsidR="004D3F17" w:rsidRDefault="004D3F17" w:rsidP="00153530">
      <w:pPr>
        <w:tabs>
          <w:tab w:val="left" w:pos="5010"/>
        </w:tabs>
      </w:pPr>
    </w:p>
    <w:p w14:paraId="5CD957B2" w14:textId="77777777" w:rsidR="004D3F17" w:rsidRDefault="004D3F17" w:rsidP="00153530">
      <w:pPr>
        <w:tabs>
          <w:tab w:val="left" w:pos="5010"/>
        </w:tabs>
      </w:pPr>
    </w:p>
    <w:p w14:paraId="2A464FB2" w14:textId="77777777" w:rsidR="004D3F17" w:rsidRDefault="004D3F17" w:rsidP="00153530">
      <w:pPr>
        <w:tabs>
          <w:tab w:val="left" w:pos="5010"/>
        </w:tabs>
      </w:pPr>
    </w:p>
    <w:p w14:paraId="4320754A" w14:textId="77777777" w:rsidR="004D3F17" w:rsidRDefault="004D3F17" w:rsidP="00153530">
      <w:pPr>
        <w:tabs>
          <w:tab w:val="left" w:pos="5010"/>
        </w:tabs>
      </w:pPr>
    </w:p>
    <w:p w14:paraId="0068AD5A" w14:textId="77777777" w:rsidR="002E4F7F" w:rsidRDefault="002E4F7F" w:rsidP="00153530">
      <w:pPr>
        <w:tabs>
          <w:tab w:val="left" w:pos="5010"/>
        </w:tabs>
      </w:pPr>
    </w:p>
    <w:p w14:paraId="050CBE3D" w14:textId="3546406C" w:rsidR="002E4F7F" w:rsidRDefault="00E21EC5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79020E" wp14:editId="31D0B850">
            <wp:simplePos x="0" y="0"/>
            <wp:positionH relativeFrom="column">
              <wp:posOffset>2539365</wp:posOffset>
            </wp:positionH>
            <wp:positionV relativeFrom="paragraph">
              <wp:posOffset>398145</wp:posOffset>
            </wp:positionV>
            <wp:extent cx="2876550" cy="2230120"/>
            <wp:effectExtent l="0" t="0" r="0" b="0"/>
            <wp:wrapThrough wrapText="bothSides">
              <wp:wrapPolygon edited="0">
                <wp:start x="0" y="0"/>
                <wp:lineTo x="0" y="21403"/>
                <wp:lineTo x="21457" y="21403"/>
                <wp:lineTo x="21457" y="0"/>
                <wp:lineTo x="0" y="0"/>
              </wp:wrapPolygon>
            </wp:wrapThrough>
            <wp:docPr id="16552461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saltara si queremos actualizar le decimos que si y nos pide contraseña. Empieza la instalación.</w:t>
      </w:r>
    </w:p>
    <w:p w14:paraId="3F0A1508" w14:textId="5F509A3C" w:rsidR="00E21EC5" w:rsidRDefault="00E93721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BF4B6BD" wp14:editId="7A5AE6B2">
            <wp:simplePos x="0" y="0"/>
            <wp:positionH relativeFrom="margin">
              <wp:align>right</wp:align>
            </wp:positionH>
            <wp:positionV relativeFrom="paragraph">
              <wp:posOffset>2600325</wp:posOffset>
            </wp:positionV>
            <wp:extent cx="5400040" cy="1697355"/>
            <wp:effectExtent l="0" t="0" r="0" b="0"/>
            <wp:wrapThrough wrapText="bothSides">
              <wp:wrapPolygon edited="0">
                <wp:start x="0" y="0"/>
                <wp:lineTo x="0" y="21333"/>
                <wp:lineTo x="21488" y="21333"/>
                <wp:lineTo x="21488" y="0"/>
                <wp:lineTo x="0" y="0"/>
              </wp:wrapPolygon>
            </wp:wrapThrough>
            <wp:docPr id="19355333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C5">
        <w:rPr>
          <w:noProof/>
        </w:rPr>
        <w:drawing>
          <wp:anchor distT="0" distB="0" distL="114300" distR="114300" simplePos="0" relativeHeight="251668480" behindDoc="1" locked="0" layoutInCell="1" allowOverlap="1" wp14:anchorId="10F3DC18" wp14:editId="029D1A9A">
            <wp:simplePos x="0" y="0"/>
            <wp:positionH relativeFrom="margin">
              <wp:posOffset>-19050</wp:posOffset>
            </wp:positionH>
            <wp:positionV relativeFrom="paragraph">
              <wp:posOffset>4445</wp:posOffset>
            </wp:positionV>
            <wp:extent cx="2438400" cy="2151380"/>
            <wp:effectExtent l="0" t="0" r="0" b="1270"/>
            <wp:wrapThrough wrapText="bothSides">
              <wp:wrapPolygon edited="0">
                <wp:start x="0" y="0"/>
                <wp:lineTo x="0" y="21421"/>
                <wp:lineTo x="21431" y="21421"/>
                <wp:lineTo x="21431" y="0"/>
                <wp:lineTo x="0" y="0"/>
              </wp:wrapPolygon>
            </wp:wrapThrough>
            <wp:docPr id="7006886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avisa que hay algunos paquetes que se tienen que desinstalar</w:t>
      </w:r>
    </w:p>
    <w:p w14:paraId="209767A4" w14:textId="6F2FD0E3" w:rsidR="00E93721" w:rsidRDefault="006122CA" w:rsidP="00153530">
      <w:pPr>
        <w:tabs>
          <w:tab w:val="left" w:pos="5010"/>
        </w:tabs>
      </w:pPr>
      <w:r>
        <w:lastRenderedPageBreak/>
        <w:t>Tardará</w:t>
      </w:r>
      <w:r w:rsidR="00E93721">
        <w:t xml:space="preserve"> unos 15 minutos hasta finalizar, una vez terminada, reiniciamos.</w:t>
      </w:r>
    </w:p>
    <w:p w14:paraId="07C113C8" w14:textId="147FA890" w:rsidR="00E93721" w:rsidRDefault="003312CC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41419D" wp14:editId="00724F7E">
            <wp:simplePos x="0" y="0"/>
            <wp:positionH relativeFrom="margin">
              <wp:align>left</wp:align>
            </wp:positionH>
            <wp:positionV relativeFrom="paragraph">
              <wp:posOffset>4352925</wp:posOffset>
            </wp:positionV>
            <wp:extent cx="539496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08" y="21421"/>
                <wp:lineTo x="21508" y="0"/>
                <wp:lineTo x="0" y="0"/>
              </wp:wrapPolygon>
            </wp:wrapThrough>
            <wp:docPr id="1305345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21">
        <w:rPr>
          <w:noProof/>
        </w:rPr>
        <w:drawing>
          <wp:anchor distT="0" distB="0" distL="114300" distR="114300" simplePos="0" relativeHeight="251671552" behindDoc="1" locked="0" layoutInCell="1" allowOverlap="1" wp14:anchorId="4F918566" wp14:editId="2D7846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4960" cy="3913505"/>
            <wp:effectExtent l="0" t="0" r="0" b="0"/>
            <wp:wrapThrough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hrough>
            <wp:docPr id="11002242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reiniciado comprobamos.</w:t>
      </w:r>
    </w:p>
    <w:p w14:paraId="2360C3E9" w14:textId="18092417" w:rsidR="003312CC" w:rsidRDefault="003312CC" w:rsidP="00153530">
      <w:pPr>
        <w:tabs>
          <w:tab w:val="left" w:pos="5010"/>
        </w:tabs>
      </w:pPr>
    </w:p>
    <w:p w14:paraId="4FAA7A61" w14:textId="74AC4F29" w:rsidR="002E4F7F" w:rsidRDefault="002E4F7F" w:rsidP="00153530">
      <w:pPr>
        <w:tabs>
          <w:tab w:val="left" w:pos="5010"/>
        </w:tabs>
      </w:pPr>
    </w:p>
    <w:p w14:paraId="75A31AC9" w14:textId="77777777" w:rsidR="002E4F7F" w:rsidRDefault="002E4F7F" w:rsidP="00153530">
      <w:pPr>
        <w:tabs>
          <w:tab w:val="left" w:pos="5010"/>
        </w:tabs>
      </w:pPr>
    </w:p>
    <w:p w14:paraId="0C39794A" w14:textId="77777777" w:rsidR="002E4F7F" w:rsidRDefault="002E4F7F" w:rsidP="00153530">
      <w:pPr>
        <w:tabs>
          <w:tab w:val="left" w:pos="5010"/>
        </w:tabs>
      </w:pPr>
    </w:p>
    <w:p w14:paraId="4A5810C6" w14:textId="77777777" w:rsidR="002E4F7F" w:rsidRDefault="002E4F7F" w:rsidP="00153530">
      <w:pPr>
        <w:tabs>
          <w:tab w:val="left" w:pos="5010"/>
        </w:tabs>
      </w:pPr>
    </w:p>
    <w:p w14:paraId="1BDF1D49" w14:textId="77777777" w:rsidR="002E4F7F" w:rsidRDefault="002E4F7F" w:rsidP="00153530">
      <w:pPr>
        <w:tabs>
          <w:tab w:val="left" w:pos="5010"/>
        </w:tabs>
      </w:pPr>
    </w:p>
    <w:p w14:paraId="3397988A" w14:textId="77777777" w:rsidR="002E4F7F" w:rsidRDefault="002E4F7F" w:rsidP="00153530">
      <w:pPr>
        <w:tabs>
          <w:tab w:val="left" w:pos="5010"/>
        </w:tabs>
      </w:pPr>
    </w:p>
    <w:p w14:paraId="46E1D708" w14:textId="77777777" w:rsidR="002E4F7F" w:rsidRDefault="002E4F7F" w:rsidP="00153530">
      <w:pPr>
        <w:tabs>
          <w:tab w:val="left" w:pos="5010"/>
        </w:tabs>
      </w:pPr>
    </w:p>
    <w:p w14:paraId="52B3A990" w14:textId="77777777" w:rsidR="002E4F7F" w:rsidRDefault="002E4F7F" w:rsidP="00153530">
      <w:pPr>
        <w:tabs>
          <w:tab w:val="left" w:pos="5010"/>
        </w:tabs>
      </w:pPr>
    </w:p>
    <w:p w14:paraId="40580754" w14:textId="77777777" w:rsidR="002E4F7F" w:rsidRDefault="002E4F7F" w:rsidP="00153530">
      <w:pPr>
        <w:tabs>
          <w:tab w:val="left" w:pos="5010"/>
        </w:tabs>
      </w:pPr>
    </w:p>
    <w:p w14:paraId="72696472" w14:textId="77777777" w:rsidR="002E4F7F" w:rsidRDefault="002E4F7F" w:rsidP="00153530">
      <w:pPr>
        <w:tabs>
          <w:tab w:val="left" w:pos="5010"/>
        </w:tabs>
      </w:pPr>
    </w:p>
    <w:p w14:paraId="2CB7F914" w14:textId="77777777" w:rsidR="002E4F7F" w:rsidRDefault="002E4F7F" w:rsidP="00153530">
      <w:pPr>
        <w:tabs>
          <w:tab w:val="left" w:pos="5010"/>
        </w:tabs>
      </w:pPr>
    </w:p>
    <w:p w14:paraId="2701749E" w14:textId="77777777" w:rsidR="004D3F17" w:rsidRDefault="004D3F17" w:rsidP="00153530">
      <w:pPr>
        <w:tabs>
          <w:tab w:val="left" w:pos="5010"/>
        </w:tabs>
      </w:pPr>
    </w:p>
    <w:p w14:paraId="0E130025" w14:textId="77777777" w:rsidR="004D3F17" w:rsidRDefault="004D3F17" w:rsidP="00153530">
      <w:pPr>
        <w:tabs>
          <w:tab w:val="left" w:pos="5010"/>
        </w:tabs>
      </w:pPr>
    </w:p>
    <w:p w14:paraId="60EF96C8" w14:textId="77777777" w:rsidR="004D3F17" w:rsidRDefault="004D3F17" w:rsidP="00153530">
      <w:pPr>
        <w:tabs>
          <w:tab w:val="left" w:pos="5010"/>
        </w:tabs>
      </w:pPr>
    </w:p>
    <w:p w14:paraId="7DDE755F" w14:textId="77777777" w:rsidR="004D3F17" w:rsidRDefault="004D3F17" w:rsidP="00153530">
      <w:pPr>
        <w:tabs>
          <w:tab w:val="left" w:pos="5010"/>
        </w:tabs>
      </w:pPr>
    </w:p>
    <w:p w14:paraId="5D34DAF6" w14:textId="77777777" w:rsidR="004D3F17" w:rsidRDefault="004D3F17" w:rsidP="00153530">
      <w:pPr>
        <w:tabs>
          <w:tab w:val="left" w:pos="5010"/>
        </w:tabs>
      </w:pPr>
    </w:p>
    <w:p w14:paraId="33BCCDA1" w14:textId="77777777" w:rsidR="004D3F17" w:rsidRDefault="004D3F17" w:rsidP="00153530">
      <w:pPr>
        <w:tabs>
          <w:tab w:val="left" w:pos="5010"/>
        </w:tabs>
      </w:pPr>
    </w:p>
    <w:p w14:paraId="6E48E800" w14:textId="77777777" w:rsidR="004D3F17" w:rsidRDefault="004D3F17" w:rsidP="00153530">
      <w:pPr>
        <w:tabs>
          <w:tab w:val="left" w:pos="5010"/>
        </w:tabs>
      </w:pPr>
    </w:p>
    <w:p w14:paraId="13AD9892" w14:textId="77777777" w:rsidR="004D3F17" w:rsidRDefault="004D3F17" w:rsidP="00153530">
      <w:pPr>
        <w:tabs>
          <w:tab w:val="left" w:pos="5010"/>
        </w:tabs>
      </w:pPr>
    </w:p>
    <w:p w14:paraId="5577D570" w14:textId="77777777" w:rsidR="004D3F17" w:rsidRDefault="004D3F17" w:rsidP="00153530">
      <w:pPr>
        <w:tabs>
          <w:tab w:val="left" w:pos="5010"/>
        </w:tabs>
      </w:pPr>
    </w:p>
    <w:p w14:paraId="2D742451" w14:textId="17E14CEC" w:rsidR="00153530" w:rsidRDefault="00153530" w:rsidP="00153530">
      <w:pPr>
        <w:pStyle w:val="Ttulo1"/>
      </w:pPr>
      <w:bookmarkStart w:id="3" w:name="_Toc152085832"/>
      <w:r>
        <w:t xml:space="preserve">4. </w:t>
      </w:r>
      <w:r w:rsidR="000F7075" w:rsidRPr="000F7075">
        <w:t>Consideraciones finales</w:t>
      </w:r>
      <w:bookmarkEnd w:id="3"/>
    </w:p>
    <w:p w14:paraId="5BA207E6" w14:textId="77777777" w:rsidR="000F7075" w:rsidRPr="000F7075" w:rsidRDefault="000F7075" w:rsidP="000F7075"/>
    <w:p w14:paraId="4A3AB222" w14:textId="54DE77E5" w:rsidR="00B76D27" w:rsidRDefault="008D2EF6" w:rsidP="003E2B26">
      <w:r>
        <w:t xml:space="preserve">Pasar de Windows a 10 a Windows 11 es algo que hice a un par de años por lo tanto es algo que si </w:t>
      </w:r>
      <w:r w:rsidR="0098749C">
        <w:t>sabía</w:t>
      </w:r>
      <w:r>
        <w:t xml:space="preserve"> hacer.</w:t>
      </w:r>
    </w:p>
    <w:p w14:paraId="135F68D0" w14:textId="55682799" w:rsidR="008D2EF6" w:rsidRPr="000F7075" w:rsidRDefault="008D2EF6" w:rsidP="003E2B26">
      <w:r>
        <w:t xml:space="preserve">Por otra </w:t>
      </w:r>
      <w:r w:rsidR="0098749C">
        <w:t>parte</w:t>
      </w:r>
      <w:r>
        <w:t xml:space="preserve"> nunca me había planteado actualizar una version de Windows ya que siempre que he necesitado una version de Ubuntu concreta h instalado una </w:t>
      </w:r>
      <w:r w:rsidR="0098749C">
        <w:t>máquina</w:t>
      </w:r>
      <w:r>
        <w:t xml:space="preserve"> virtual con una ISO</w:t>
      </w:r>
    </w:p>
    <w:sectPr w:rsidR="008D2EF6" w:rsidRPr="000F7075" w:rsidSect="00D92CF1">
      <w:headerReference w:type="default" r:id="rId22"/>
      <w:footerReference w:type="default" r:id="rId2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E303" w14:textId="77777777" w:rsidR="006D624F" w:rsidRDefault="006D624F" w:rsidP="00D92CF1">
      <w:pPr>
        <w:spacing w:after="0" w:line="240" w:lineRule="auto"/>
      </w:pPr>
      <w:r>
        <w:separator/>
      </w:r>
    </w:p>
  </w:endnote>
  <w:endnote w:type="continuationSeparator" w:id="0">
    <w:p w14:paraId="5BCAD29D" w14:textId="77777777" w:rsidR="006D624F" w:rsidRDefault="006D624F" w:rsidP="00D9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83C" w14:textId="77777777" w:rsidR="00D92CF1" w:rsidRDefault="00D65F7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344B8A" wp14:editId="2D42DB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7146" w14:textId="77777777" w:rsidR="00D65F73" w:rsidRPr="0049113D" w:rsidRDefault="0049113D">
                            <w:pPr>
                              <w:jc w:val="right"/>
                            </w:pPr>
                            <w:r>
                              <w:t>Iván Fernández Aguilera</w:t>
                            </w:r>
                          </w:p>
                          <w:p w14:paraId="4D757C3F" w14:textId="77777777" w:rsidR="00D65F73" w:rsidRDefault="00D65F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344B8A" id="Grupo 7" o:spid="_x0000_s1032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23B7146" w14:textId="77777777" w:rsidR="00D65F73" w:rsidRPr="0049113D" w:rsidRDefault="0049113D">
                      <w:pPr>
                        <w:jc w:val="right"/>
                      </w:pPr>
                      <w:r>
                        <w:t>Iván Fernández Aguilera</w:t>
                      </w:r>
                    </w:p>
                    <w:p w14:paraId="4D757C3F" w14:textId="77777777" w:rsidR="00D65F73" w:rsidRDefault="00D65F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E02D48" wp14:editId="4B3629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869510" w14:textId="77777777" w:rsidR="00D65F73" w:rsidRDefault="00D65F7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E02D48" id="Rectángulo 8" o:spid="_x0000_s1035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2869510" w14:textId="77777777" w:rsidR="00D65F73" w:rsidRDefault="00D65F7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6977" w14:textId="77777777" w:rsidR="006D624F" w:rsidRDefault="006D624F" w:rsidP="00D92CF1">
      <w:pPr>
        <w:spacing w:after="0" w:line="240" w:lineRule="auto"/>
      </w:pPr>
      <w:r>
        <w:separator/>
      </w:r>
    </w:p>
  </w:footnote>
  <w:footnote w:type="continuationSeparator" w:id="0">
    <w:p w14:paraId="46D1BC0E" w14:textId="77777777" w:rsidR="006D624F" w:rsidRDefault="006D624F" w:rsidP="00D92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AFEC" w14:textId="7FA93AF6" w:rsidR="00D92CF1" w:rsidRPr="00851694" w:rsidRDefault="00851694" w:rsidP="00851694">
    <w:pPr>
      <w:pStyle w:val="Encabezado"/>
      <w:jc w:val="center"/>
    </w:pPr>
    <w:r w:rsidRPr="00851694">
      <w:rPr>
        <w:sz w:val="22"/>
        <w:szCs w:val="24"/>
      </w:rPr>
      <w:t>506-IFernández-ISOP215_Upgrade-Win-Ubuntu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D9"/>
    <w:multiLevelType w:val="hybridMultilevel"/>
    <w:tmpl w:val="C9D0A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D98"/>
    <w:multiLevelType w:val="hybridMultilevel"/>
    <w:tmpl w:val="71124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C09"/>
    <w:multiLevelType w:val="hybridMultilevel"/>
    <w:tmpl w:val="05D6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C85"/>
    <w:multiLevelType w:val="hybridMultilevel"/>
    <w:tmpl w:val="10C22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03F9"/>
    <w:multiLevelType w:val="hybridMultilevel"/>
    <w:tmpl w:val="21FC3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4D01"/>
    <w:multiLevelType w:val="hybridMultilevel"/>
    <w:tmpl w:val="D2D0F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C1CBF"/>
    <w:multiLevelType w:val="hybridMultilevel"/>
    <w:tmpl w:val="ECF06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2109"/>
    <w:multiLevelType w:val="hybridMultilevel"/>
    <w:tmpl w:val="091E4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E9"/>
    <w:multiLevelType w:val="hybridMultilevel"/>
    <w:tmpl w:val="E636467E"/>
    <w:lvl w:ilvl="0" w:tplc="1DBE43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B79C4"/>
    <w:multiLevelType w:val="hybridMultilevel"/>
    <w:tmpl w:val="7256E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583"/>
    <w:multiLevelType w:val="hybridMultilevel"/>
    <w:tmpl w:val="E364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630FD"/>
    <w:multiLevelType w:val="hybridMultilevel"/>
    <w:tmpl w:val="0B925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01F5B"/>
    <w:multiLevelType w:val="hybridMultilevel"/>
    <w:tmpl w:val="2326B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3668A"/>
    <w:multiLevelType w:val="hybridMultilevel"/>
    <w:tmpl w:val="FF16A2F4"/>
    <w:lvl w:ilvl="0" w:tplc="E088431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124EA"/>
    <w:multiLevelType w:val="hybridMultilevel"/>
    <w:tmpl w:val="5CE88C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844B34"/>
    <w:multiLevelType w:val="hybridMultilevel"/>
    <w:tmpl w:val="949A5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67B55"/>
    <w:multiLevelType w:val="hybridMultilevel"/>
    <w:tmpl w:val="7DD251F2"/>
    <w:lvl w:ilvl="0" w:tplc="C0C6F9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459A4"/>
    <w:multiLevelType w:val="hybridMultilevel"/>
    <w:tmpl w:val="42BC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5686"/>
    <w:multiLevelType w:val="hybridMultilevel"/>
    <w:tmpl w:val="20D63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7DC"/>
    <w:multiLevelType w:val="hybridMultilevel"/>
    <w:tmpl w:val="09985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D3F9A"/>
    <w:multiLevelType w:val="hybridMultilevel"/>
    <w:tmpl w:val="96CC8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09DC"/>
    <w:multiLevelType w:val="hybridMultilevel"/>
    <w:tmpl w:val="EC2E5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67FC2"/>
    <w:multiLevelType w:val="hybridMultilevel"/>
    <w:tmpl w:val="25B6243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452341E"/>
    <w:multiLevelType w:val="hybridMultilevel"/>
    <w:tmpl w:val="66C05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7222D"/>
    <w:multiLevelType w:val="hybridMultilevel"/>
    <w:tmpl w:val="BB149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824CD"/>
    <w:multiLevelType w:val="hybridMultilevel"/>
    <w:tmpl w:val="29A4D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11875">
    <w:abstractNumId w:val="23"/>
  </w:num>
  <w:num w:numId="2" w16cid:durableId="1231770520">
    <w:abstractNumId w:val="12"/>
  </w:num>
  <w:num w:numId="3" w16cid:durableId="100884915">
    <w:abstractNumId w:val="18"/>
  </w:num>
  <w:num w:numId="4" w16cid:durableId="512115592">
    <w:abstractNumId w:val="21"/>
  </w:num>
  <w:num w:numId="5" w16cid:durableId="460536563">
    <w:abstractNumId w:val="7"/>
  </w:num>
  <w:num w:numId="6" w16cid:durableId="2047675018">
    <w:abstractNumId w:val="24"/>
  </w:num>
  <w:num w:numId="7" w16cid:durableId="1846748710">
    <w:abstractNumId w:val="9"/>
  </w:num>
  <w:num w:numId="8" w16cid:durableId="1041050223">
    <w:abstractNumId w:val="3"/>
  </w:num>
  <w:num w:numId="9" w16cid:durableId="1836258089">
    <w:abstractNumId w:val="6"/>
  </w:num>
  <w:num w:numId="10" w16cid:durableId="356661674">
    <w:abstractNumId w:val="25"/>
  </w:num>
  <w:num w:numId="11" w16cid:durableId="466557454">
    <w:abstractNumId w:val="11"/>
  </w:num>
  <w:num w:numId="12" w16cid:durableId="1548419698">
    <w:abstractNumId w:val="0"/>
  </w:num>
  <w:num w:numId="13" w16cid:durableId="1326131045">
    <w:abstractNumId w:val="2"/>
  </w:num>
  <w:num w:numId="14" w16cid:durableId="674310715">
    <w:abstractNumId w:val="19"/>
  </w:num>
  <w:num w:numId="15" w16cid:durableId="18972191">
    <w:abstractNumId w:val="10"/>
  </w:num>
  <w:num w:numId="16" w16cid:durableId="1749687793">
    <w:abstractNumId w:val="15"/>
  </w:num>
  <w:num w:numId="17" w16cid:durableId="986782687">
    <w:abstractNumId w:val="20"/>
  </w:num>
  <w:num w:numId="18" w16cid:durableId="626814883">
    <w:abstractNumId w:val="4"/>
  </w:num>
  <w:num w:numId="19" w16cid:durableId="1868831263">
    <w:abstractNumId w:val="17"/>
  </w:num>
  <w:num w:numId="20" w16cid:durableId="1927880985">
    <w:abstractNumId w:val="22"/>
  </w:num>
  <w:num w:numId="21" w16cid:durableId="1434478562">
    <w:abstractNumId w:val="1"/>
  </w:num>
  <w:num w:numId="22" w16cid:durableId="1379008914">
    <w:abstractNumId w:val="13"/>
  </w:num>
  <w:num w:numId="23" w16cid:durableId="292711572">
    <w:abstractNumId w:val="5"/>
  </w:num>
  <w:num w:numId="24" w16cid:durableId="1982995280">
    <w:abstractNumId w:val="8"/>
  </w:num>
  <w:num w:numId="25" w16cid:durableId="800922587">
    <w:abstractNumId w:val="14"/>
  </w:num>
  <w:num w:numId="26" w16cid:durableId="1721784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8"/>
    <w:rsid w:val="000020EA"/>
    <w:rsid w:val="0001177B"/>
    <w:rsid w:val="0004711D"/>
    <w:rsid w:val="00060286"/>
    <w:rsid w:val="0006470D"/>
    <w:rsid w:val="00065B9C"/>
    <w:rsid w:val="00071A33"/>
    <w:rsid w:val="00076C32"/>
    <w:rsid w:val="000A2CAA"/>
    <w:rsid w:val="000D000F"/>
    <w:rsid w:val="000D74FC"/>
    <w:rsid w:val="000F2A64"/>
    <w:rsid w:val="000F5375"/>
    <w:rsid w:val="000F5F28"/>
    <w:rsid w:val="000F7075"/>
    <w:rsid w:val="001011F4"/>
    <w:rsid w:val="00102464"/>
    <w:rsid w:val="001043E2"/>
    <w:rsid w:val="00114E71"/>
    <w:rsid w:val="001169E6"/>
    <w:rsid w:val="00121D14"/>
    <w:rsid w:val="0013479A"/>
    <w:rsid w:val="00135510"/>
    <w:rsid w:val="00153530"/>
    <w:rsid w:val="001541C2"/>
    <w:rsid w:val="001560E7"/>
    <w:rsid w:val="00161D29"/>
    <w:rsid w:val="00162076"/>
    <w:rsid w:val="00162A06"/>
    <w:rsid w:val="00177E5D"/>
    <w:rsid w:val="001816CF"/>
    <w:rsid w:val="00193ED9"/>
    <w:rsid w:val="001A02CC"/>
    <w:rsid w:val="001B3050"/>
    <w:rsid w:val="001C3030"/>
    <w:rsid w:val="001C4427"/>
    <w:rsid w:val="001E26CA"/>
    <w:rsid w:val="00203F27"/>
    <w:rsid w:val="00205BE1"/>
    <w:rsid w:val="00205CF1"/>
    <w:rsid w:val="00216409"/>
    <w:rsid w:val="00225C90"/>
    <w:rsid w:val="0023182C"/>
    <w:rsid w:val="00233DD2"/>
    <w:rsid w:val="00240D65"/>
    <w:rsid w:val="0027539C"/>
    <w:rsid w:val="00275FA7"/>
    <w:rsid w:val="002823DF"/>
    <w:rsid w:val="00293263"/>
    <w:rsid w:val="00295CE6"/>
    <w:rsid w:val="002A749A"/>
    <w:rsid w:val="002B4452"/>
    <w:rsid w:val="002B77F9"/>
    <w:rsid w:val="002C349E"/>
    <w:rsid w:val="002D16A2"/>
    <w:rsid w:val="002D4FE2"/>
    <w:rsid w:val="002E24ED"/>
    <w:rsid w:val="002E4F6B"/>
    <w:rsid w:val="002E4F7F"/>
    <w:rsid w:val="002E61F0"/>
    <w:rsid w:val="002E7436"/>
    <w:rsid w:val="00304E65"/>
    <w:rsid w:val="003312CC"/>
    <w:rsid w:val="003331F7"/>
    <w:rsid w:val="00334360"/>
    <w:rsid w:val="00340095"/>
    <w:rsid w:val="00344ED5"/>
    <w:rsid w:val="00345A2D"/>
    <w:rsid w:val="0035213C"/>
    <w:rsid w:val="00354C95"/>
    <w:rsid w:val="0036199B"/>
    <w:rsid w:val="00362B9A"/>
    <w:rsid w:val="0036696F"/>
    <w:rsid w:val="00371D0E"/>
    <w:rsid w:val="00371D75"/>
    <w:rsid w:val="003771E3"/>
    <w:rsid w:val="003802B5"/>
    <w:rsid w:val="00387E72"/>
    <w:rsid w:val="003B47F7"/>
    <w:rsid w:val="003D3723"/>
    <w:rsid w:val="003D6691"/>
    <w:rsid w:val="003E1579"/>
    <w:rsid w:val="003E2B26"/>
    <w:rsid w:val="00417AED"/>
    <w:rsid w:val="00434413"/>
    <w:rsid w:val="00435E11"/>
    <w:rsid w:val="00440BD5"/>
    <w:rsid w:val="00441E88"/>
    <w:rsid w:val="0044485D"/>
    <w:rsid w:val="004517A8"/>
    <w:rsid w:val="00460CB1"/>
    <w:rsid w:val="004629C4"/>
    <w:rsid w:val="004724C0"/>
    <w:rsid w:val="0047263D"/>
    <w:rsid w:val="00475ADE"/>
    <w:rsid w:val="0049113D"/>
    <w:rsid w:val="004968E9"/>
    <w:rsid w:val="004A1F3F"/>
    <w:rsid w:val="004B0CF2"/>
    <w:rsid w:val="004B116F"/>
    <w:rsid w:val="004B2A5C"/>
    <w:rsid w:val="004C1330"/>
    <w:rsid w:val="004D3F17"/>
    <w:rsid w:val="004E4C16"/>
    <w:rsid w:val="004E6850"/>
    <w:rsid w:val="00500955"/>
    <w:rsid w:val="00505233"/>
    <w:rsid w:val="0051310D"/>
    <w:rsid w:val="00515001"/>
    <w:rsid w:val="00564896"/>
    <w:rsid w:val="00571552"/>
    <w:rsid w:val="0057400B"/>
    <w:rsid w:val="0057616B"/>
    <w:rsid w:val="005821D2"/>
    <w:rsid w:val="0058343E"/>
    <w:rsid w:val="00585188"/>
    <w:rsid w:val="00591C44"/>
    <w:rsid w:val="00594101"/>
    <w:rsid w:val="005B0A50"/>
    <w:rsid w:val="005D031F"/>
    <w:rsid w:val="005D2A56"/>
    <w:rsid w:val="005D69F4"/>
    <w:rsid w:val="005E62D9"/>
    <w:rsid w:val="005F00F6"/>
    <w:rsid w:val="005F09ED"/>
    <w:rsid w:val="006024EB"/>
    <w:rsid w:val="00602C41"/>
    <w:rsid w:val="006122CA"/>
    <w:rsid w:val="006179E5"/>
    <w:rsid w:val="00624E18"/>
    <w:rsid w:val="0064031A"/>
    <w:rsid w:val="00643F0C"/>
    <w:rsid w:val="00647467"/>
    <w:rsid w:val="006527E9"/>
    <w:rsid w:val="0066440D"/>
    <w:rsid w:val="0067664D"/>
    <w:rsid w:val="00677A9C"/>
    <w:rsid w:val="00681D7B"/>
    <w:rsid w:val="00686294"/>
    <w:rsid w:val="006A162B"/>
    <w:rsid w:val="006A1C9A"/>
    <w:rsid w:val="006A4016"/>
    <w:rsid w:val="006A4A34"/>
    <w:rsid w:val="006B03F7"/>
    <w:rsid w:val="006B5FFF"/>
    <w:rsid w:val="006C162A"/>
    <w:rsid w:val="006D35DD"/>
    <w:rsid w:val="006D624F"/>
    <w:rsid w:val="006E4602"/>
    <w:rsid w:val="006E567F"/>
    <w:rsid w:val="006E6B23"/>
    <w:rsid w:val="007055FA"/>
    <w:rsid w:val="00721B07"/>
    <w:rsid w:val="00740266"/>
    <w:rsid w:val="00743033"/>
    <w:rsid w:val="0075061D"/>
    <w:rsid w:val="007B1043"/>
    <w:rsid w:val="007B73F1"/>
    <w:rsid w:val="007C3799"/>
    <w:rsid w:val="007E3CB5"/>
    <w:rsid w:val="007F3640"/>
    <w:rsid w:val="00816AB8"/>
    <w:rsid w:val="008224A3"/>
    <w:rsid w:val="008225DC"/>
    <w:rsid w:val="008442B1"/>
    <w:rsid w:val="0084736E"/>
    <w:rsid w:val="00851694"/>
    <w:rsid w:val="008516AE"/>
    <w:rsid w:val="00853ADF"/>
    <w:rsid w:val="008735C8"/>
    <w:rsid w:val="00880177"/>
    <w:rsid w:val="00885A58"/>
    <w:rsid w:val="0089408A"/>
    <w:rsid w:val="008D2EF6"/>
    <w:rsid w:val="008E1959"/>
    <w:rsid w:val="008E557D"/>
    <w:rsid w:val="00906D74"/>
    <w:rsid w:val="009101E5"/>
    <w:rsid w:val="0091705F"/>
    <w:rsid w:val="00937C4E"/>
    <w:rsid w:val="00937FFE"/>
    <w:rsid w:val="00941B8E"/>
    <w:rsid w:val="00947FA2"/>
    <w:rsid w:val="009526E3"/>
    <w:rsid w:val="00967003"/>
    <w:rsid w:val="009676B9"/>
    <w:rsid w:val="00972EB0"/>
    <w:rsid w:val="00973643"/>
    <w:rsid w:val="00974FFF"/>
    <w:rsid w:val="0098749C"/>
    <w:rsid w:val="00994D10"/>
    <w:rsid w:val="009B0684"/>
    <w:rsid w:val="009C41C4"/>
    <w:rsid w:val="009C5F07"/>
    <w:rsid w:val="009E3044"/>
    <w:rsid w:val="009E5440"/>
    <w:rsid w:val="009E5457"/>
    <w:rsid w:val="009F14C2"/>
    <w:rsid w:val="009F48AB"/>
    <w:rsid w:val="00A125AB"/>
    <w:rsid w:val="00A14B3A"/>
    <w:rsid w:val="00A23917"/>
    <w:rsid w:val="00A24279"/>
    <w:rsid w:val="00A27E86"/>
    <w:rsid w:val="00A30583"/>
    <w:rsid w:val="00A501D4"/>
    <w:rsid w:val="00A507CF"/>
    <w:rsid w:val="00A5729E"/>
    <w:rsid w:val="00A83715"/>
    <w:rsid w:val="00A857E1"/>
    <w:rsid w:val="00AA541D"/>
    <w:rsid w:val="00AD4B5C"/>
    <w:rsid w:val="00AD60C5"/>
    <w:rsid w:val="00AE06DC"/>
    <w:rsid w:val="00AE1EE7"/>
    <w:rsid w:val="00B2674D"/>
    <w:rsid w:val="00B30851"/>
    <w:rsid w:val="00B53050"/>
    <w:rsid w:val="00B63F63"/>
    <w:rsid w:val="00B644A2"/>
    <w:rsid w:val="00B70722"/>
    <w:rsid w:val="00B74642"/>
    <w:rsid w:val="00B76D27"/>
    <w:rsid w:val="00B822E5"/>
    <w:rsid w:val="00BA650C"/>
    <w:rsid w:val="00BB3623"/>
    <w:rsid w:val="00BC373E"/>
    <w:rsid w:val="00BD7428"/>
    <w:rsid w:val="00BE2C14"/>
    <w:rsid w:val="00C37994"/>
    <w:rsid w:val="00C420DF"/>
    <w:rsid w:val="00C4457E"/>
    <w:rsid w:val="00C50AF5"/>
    <w:rsid w:val="00C82B24"/>
    <w:rsid w:val="00C92E9C"/>
    <w:rsid w:val="00C977C9"/>
    <w:rsid w:val="00CB1330"/>
    <w:rsid w:val="00CC4C45"/>
    <w:rsid w:val="00CD4E8B"/>
    <w:rsid w:val="00CE530D"/>
    <w:rsid w:val="00CE702B"/>
    <w:rsid w:val="00CF0683"/>
    <w:rsid w:val="00D21AD7"/>
    <w:rsid w:val="00D22C7D"/>
    <w:rsid w:val="00D34F51"/>
    <w:rsid w:val="00D47C17"/>
    <w:rsid w:val="00D567EF"/>
    <w:rsid w:val="00D6580A"/>
    <w:rsid w:val="00D65F73"/>
    <w:rsid w:val="00D70B63"/>
    <w:rsid w:val="00D92CF1"/>
    <w:rsid w:val="00D9647F"/>
    <w:rsid w:val="00DA0F3A"/>
    <w:rsid w:val="00DB00C6"/>
    <w:rsid w:val="00DC1F42"/>
    <w:rsid w:val="00DF407C"/>
    <w:rsid w:val="00E0516C"/>
    <w:rsid w:val="00E14C9D"/>
    <w:rsid w:val="00E21EC5"/>
    <w:rsid w:val="00E52559"/>
    <w:rsid w:val="00E53FE7"/>
    <w:rsid w:val="00E54B2B"/>
    <w:rsid w:val="00E54BBD"/>
    <w:rsid w:val="00E56095"/>
    <w:rsid w:val="00E56C46"/>
    <w:rsid w:val="00E61AA0"/>
    <w:rsid w:val="00E7067B"/>
    <w:rsid w:val="00E70C23"/>
    <w:rsid w:val="00E715F0"/>
    <w:rsid w:val="00E74543"/>
    <w:rsid w:val="00E774C3"/>
    <w:rsid w:val="00E93721"/>
    <w:rsid w:val="00E93784"/>
    <w:rsid w:val="00EA55D1"/>
    <w:rsid w:val="00ED2156"/>
    <w:rsid w:val="00EE10D9"/>
    <w:rsid w:val="00EE680B"/>
    <w:rsid w:val="00EF0483"/>
    <w:rsid w:val="00EF2FC4"/>
    <w:rsid w:val="00F14F18"/>
    <w:rsid w:val="00F20868"/>
    <w:rsid w:val="00F30520"/>
    <w:rsid w:val="00F3215B"/>
    <w:rsid w:val="00F35CA2"/>
    <w:rsid w:val="00F46C50"/>
    <w:rsid w:val="00F50F92"/>
    <w:rsid w:val="00F54B7B"/>
    <w:rsid w:val="00F76210"/>
    <w:rsid w:val="00F80768"/>
    <w:rsid w:val="00F8347E"/>
    <w:rsid w:val="00F85161"/>
    <w:rsid w:val="00F914BF"/>
    <w:rsid w:val="00FA7A04"/>
    <w:rsid w:val="00FB54A3"/>
    <w:rsid w:val="00FD0373"/>
    <w:rsid w:val="00FD3DA2"/>
    <w:rsid w:val="00FD5372"/>
    <w:rsid w:val="00FF1A43"/>
    <w:rsid w:val="00FF6383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0B8B146A"/>
  <w15:chartTrackingRefBased/>
  <w15:docId w15:val="{907F2263-D9E8-4CD2-99A0-416B1B88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C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2B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4C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CF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CF1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D92C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2CF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92C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6C32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4C9D"/>
    <w:pPr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3CB5"/>
    <w:pPr>
      <w:tabs>
        <w:tab w:val="right" w:leader="dot" w:pos="8494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E14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442B1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4C3"/>
    <w:rPr>
      <w:rFonts w:asciiTheme="majorHAnsi" w:eastAsiaTheme="majorEastAsia" w:hAnsiTheme="majorHAnsi" w:cstheme="majorBidi"/>
      <w:b/>
      <w:sz w:val="26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33DD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0516C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C977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9930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595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77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0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7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3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OneDrive%20-%20Tajamar\ASIR\1&#186;%20ASIR\ISO%20(Sistemas)\506-IFern&#225;ndez-ISOPx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882b3fbb6bb0428b255deecc6802d6e8">
  <xsd:schema xmlns:xsd="http://www.w3.org/2001/XMLSchema" xmlns:xs="http://www.w3.org/2001/XMLSchema" xmlns:p="http://schemas.microsoft.com/office/2006/metadata/properties" xmlns:ns3="719421d5-f989-4469-a2f2-23718f183d04" xmlns:ns4="b5239a4e-27ef-44fa-bcb7-3a965b4f02de" targetNamespace="http://schemas.microsoft.com/office/2006/metadata/properties" ma:root="true" ma:fieldsID="e33cdcc4a3b4b7d5455cacfcb991c019" ns3:_="" ns4:_="">
    <xsd:import namespace="719421d5-f989-4469-a2f2-23718f183d04"/>
    <xsd:import namespace="b5239a4e-27ef-44fa-bcb7-3a965b4f02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01760-B53D-4064-8F98-4B2EC6E56D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93D96D-DE07-4A57-961D-972C0246C7D7}">
  <ds:schemaRefs>
    <ds:schemaRef ds:uri="http://schemas.microsoft.com/office/2006/metadata/properties"/>
    <ds:schemaRef ds:uri="http://schemas.microsoft.com/office/infopath/2007/PartnerControls"/>
    <ds:schemaRef ds:uri="719421d5-f989-4469-a2f2-23718f183d04"/>
  </ds:schemaRefs>
</ds:datastoreItem>
</file>

<file path=customXml/itemProps4.xml><?xml version="1.0" encoding="utf-8"?>
<ds:datastoreItem xmlns:ds="http://schemas.openxmlformats.org/officeDocument/2006/customXml" ds:itemID="{FC1E66D9-E6E1-4861-9ABF-90252CC1D5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40981A-7D0C-4ACA-85B9-F9B52BDE7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421d5-f989-4469-a2f2-23718f183d04"/>
    <ds:schemaRef ds:uri="b5239a4e-27ef-44fa-bcb7-3a965b4f0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506-IFernández-ISOPx-Plantilla</Template>
  <TotalTime>135</TotalTime>
  <Pages>8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</dc:creator>
  <cp:keywords/>
  <dc:description/>
  <cp:lastModifiedBy>Ivan Fernandez Aguilera</cp:lastModifiedBy>
  <cp:revision>87</cp:revision>
  <dcterms:created xsi:type="dcterms:W3CDTF">2023-10-28T18:25:00Z</dcterms:created>
  <dcterms:modified xsi:type="dcterms:W3CDTF">2023-12-04T18:28:00Z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