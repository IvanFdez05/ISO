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4315292"/>
        <w:docPartObj>
          <w:docPartGallery w:val="Cover Pages"/>
          <w:docPartUnique/>
        </w:docPartObj>
      </w:sdtPr>
      <w:sdtEndPr/>
      <w:sdtContent>
        <w:p w14:paraId="080EF512" w14:textId="77777777" w:rsidR="008442B1" w:rsidRDefault="008442B1" w:rsidP="00844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B9BF4FF" wp14:editId="6912B2FA">
                    <wp:simplePos x="0" y="0"/>
                    <wp:positionH relativeFrom="rightMargin">
                      <wp:align>left</wp:align>
                    </wp:positionH>
                    <wp:positionV relativeFrom="page">
                      <wp:align>top</wp:align>
                    </wp:positionV>
                    <wp:extent cx="895350" cy="2486025"/>
                    <wp:effectExtent l="0" t="0" r="0" b="9525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5350" cy="2486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EBA719" w14:textId="6925EE20" w:rsidR="00D92CF1" w:rsidRDefault="001011F4" w:rsidP="00D92CF1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24</w:t>
                                </w:r>
                                <w:r w:rsidR="00564896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/1</w:t>
                                </w:r>
                                <w:r w:rsidR="00F76210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564896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9BF4FF" id="Rectángulo 130" o:spid="_x0000_s1026" style="position:absolute;left:0;text-align:left;margin-left:0;margin-top:0;width:70.5pt;height:195.75pt;z-index:251657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77EBA719" w14:textId="6925EE20" w:rsidR="00D92CF1" w:rsidRDefault="001011F4" w:rsidP="00D92CF1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24</w:t>
                          </w:r>
                          <w:r w:rsidR="00564896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/1</w:t>
                          </w:r>
                          <w:r w:rsidR="00F76210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="00564896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0DC6524" w14:textId="77777777" w:rsidR="008442B1" w:rsidRDefault="00D92CF1" w:rsidP="008442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0D690095" wp14:editId="10480CDA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-280641</wp:posOffset>
                    </wp:positionV>
                    <wp:extent cx="7553325" cy="8391971"/>
                    <wp:effectExtent l="0" t="0" r="952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53325" cy="8391973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066DC9" w14:textId="77777777" w:rsidR="00D92CF1" w:rsidRPr="00591C44" w:rsidRDefault="00D92CF1" w:rsidP="00D92CF1">
                                  <w:pPr>
                                    <w:pStyle w:val="Prrafodelista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690095" id="Grupo 125" o:spid="_x0000_s1027" style="position:absolute;left:0;text-align:left;margin-left:543.55pt;margin-top:-22.1pt;width:594.75pt;height:660.8pt;z-index:-251660288;mso-position-horizontal:right;mso-position-horizontal-relative:page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066DC9" w14:textId="77777777" w:rsidR="00D92CF1" w:rsidRPr="00591C44" w:rsidRDefault="00D92CF1" w:rsidP="00D92CF1">
                            <w:pPr>
                              <w:pStyle w:val="Prrafodelista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E14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21CDEE" wp14:editId="26E5E8E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7019290</wp:posOffset>
                    </wp:positionV>
                    <wp:extent cx="5400675" cy="1228725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1228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7B4C02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Alumno</w:t>
                                </w:r>
                                <w:r>
                                  <w:t>: Iván Fernández Aguilera</w:t>
                                </w:r>
                              </w:p>
                              <w:p w14:paraId="141FA9C4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Ciclo</w:t>
                                </w:r>
                                <w:r>
                                  <w:t>: Administración de Sistemas Informáticos en Red</w:t>
                                </w:r>
                              </w:p>
                              <w:p w14:paraId="1DC09128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Módulo</w:t>
                                </w:r>
                                <w:r>
                                  <w:t xml:space="preserve">: </w:t>
                                </w:r>
                                <w:r w:rsidR="002E24ED" w:rsidRPr="002E24ED">
                                  <w:t>Implantación de Sistemas Operativos</w:t>
                                </w:r>
                              </w:p>
                              <w:p w14:paraId="7F8D73E9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Profesor</w:t>
                                </w:r>
                                <w:r>
                                  <w:t xml:space="preserve">: </w:t>
                                </w:r>
                                <w:r w:rsidR="00E70C23" w:rsidRPr="00E70C23">
                                  <w:t>Alfredo Abad Domingo</w:t>
                                </w:r>
                              </w:p>
                              <w:p w14:paraId="70A49D50" w14:textId="77777777" w:rsidR="00E14C9D" w:rsidRDefault="00E14C9D" w:rsidP="00E14C9D"/>
                              <w:p w14:paraId="76340703" w14:textId="77777777" w:rsidR="00E14C9D" w:rsidRDefault="00E14C9D" w:rsidP="00E14C9D"/>
                              <w:p w14:paraId="44FDEF28" w14:textId="77777777" w:rsidR="00E14C9D" w:rsidRPr="00D92CF1" w:rsidRDefault="00E14C9D" w:rsidP="00E14C9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1CD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0" type="#_x0000_t202" style="position:absolute;left:0;text-align:left;margin-left:374.05pt;margin-top:552.7pt;width:425.25pt;height:9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" filled="f" stroked="f" strokeweight=".5pt">
                    <v:textbox>
                      <w:txbxContent>
                        <w:p w14:paraId="0B7B4C02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Alumno</w:t>
                          </w:r>
                          <w:r>
                            <w:t>: Iván Fernández Aguilera</w:t>
                          </w:r>
                        </w:p>
                        <w:p w14:paraId="141FA9C4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Ciclo</w:t>
                          </w:r>
                          <w:r>
                            <w:t>: Administración de Sistemas Informáticos en Red</w:t>
                          </w:r>
                        </w:p>
                        <w:p w14:paraId="1DC09128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Módulo</w:t>
                          </w:r>
                          <w:r>
                            <w:t xml:space="preserve">: </w:t>
                          </w:r>
                          <w:r w:rsidR="002E24ED" w:rsidRPr="002E24ED">
                            <w:t>Implantación de Sistemas Operativos</w:t>
                          </w:r>
                        </w:p>
                        <w:p w14:paraId="7F8D73E9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Profesor</w:t>
                          </w:r>
                          <w:r>
                            <w:t xml:space="preserve">: </w:t>
                          </w:r>
                          <w:r w:rsidR="00E70C23" w:rsidRPr="00E70C23">
                            <w:t>Alfredo Abad Domingo</w:t>
                          </w:r>
                        </w:p>
                        <w:p w14:paraId="70A49D50" w14:textId="77777777" w:rsidR="00E14C9D" w:rsidRDefault="00E14C9D" w:rsidP="00E14C9D"/>
                        <w:p w14:paraId="76340703" w14:textId="77777777" w:rsidR="00E14C9D" w:rsidRDefault="00E14C9D" w:rsidP="00E14C9D"/>
                        <w:p w14:paraId="44FDEF28" w14:textId="77777777" w:rsidR="00E14C9D" w:rsidRPr="00D92CF1" w:rsidRDefault="00E14C9D" w:rsidP="00E14C9D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567D2" wp14:editId="7F0CC5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4409441</wp:posOffset>
                    </wp:positionV>
                    <wp:extent cx="5400675" cy="169545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66E6B8" w14:textId="66412790" w:rsidR="00D92CF1" w:rsidRPr="00E14C9D" w:rsidRDefault="000F7075" w:rsidP="00D92CF1">
                                <w:pPr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 xml:space="preserve">Práctica </w:t>
                                </w:r>
                                <w:r w:rsidR="002E24ED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ISO</w:t>
                                </w:r>
                                <w:r w:rsidRPr="000F7075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P</w:t>
                                </w:r>
                                <w:r w:rsidR="00F76210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2</w:t>
                                </w:r>
                                <w:r w:rsidR="006B03F7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21</w:t>
                                </w:r>
                                <w:r w:rsidR="00D92CF1" w:rsidRPr="00E14C9D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 xml:space="preserve">: </w:t>
                                </w:r>
                              </w:p>
                              <w:p w14:paraId="6950F60A" w14:textId="77777777" w:rsidR="00E56C46" w:rsidRPr="00E56C46" w:rsidRDefault="00E56C46" w:rsidP="00E56C46">
                                <w:pPr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E56C46">
                                  <w:rPr>
                                    <w:color w:val="FFFFFF" w:themeColor="background1"/>
                                    <w:sz w:val="48"/>
                                  </w:rPr>
                                  <w:t>Gestión de pdf: extraer texto y convertir jpg.</w:t>
                                </w:r>
                              </w:p>
                              <w:p w14:paraId="0DADEC00" w14:textId="2D35BED6" w:rsidR="00D92CF1" w:rsidRPr="00D92CF1" w:rsidRDefault="00D92CF1" w:rsidP="001011F4">
                                <w:pPr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2567D2" id="Cuadro de texto 1" o:spid="_x0000_s1031" type="#_x0000_t202" style="position:absolute;left:0;text-align:left;margin-left:374.05pt;margin-top:347.2pt;width:425.2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X/GwIAADQEAAAOAAAAZHJzL2Uyb0RvYy54bWysU01vGyEQvVfqf0Dc6/U6t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" filled="f" stroked="f" strokeweight=".5pt">
                    <v:textbox>
                      <w:txbxContent>
                        <w:p w14:paraId="3366E6B8" w14:textId="66412790" w:rsidR="00D92CF1" w:rsidRPr="00E14C9D" w:rsidRDefault="000F7075" w:rsidP="00D92CF1">
                          <w:pPr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 xml:space="preserve">Práctica </w:t>
                          </w:r>
                          <w:r w:rsidR="002E24ED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ISO</w:t>
                          </w:r>
                          <w:r w:rsidRPr="000F7075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P</w:t>
                          </w:r>
                          <w:r w:rsidR="00F76210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2</w:t>
                          </w:r>
                          <w:r w:rsidR="006B03F7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21</w:t>
                          </w:r>
                          <w:r w:rsidR="00D92CF1" w:rsidRPr="00E14C9D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 xml:space="preserve">: </w:t>
                          </w:r>
                        </w:p>
                        <w:p w14:paraId="6950F60A" w14:textId="77777777" w:rsidR="00E56C46" w:rsidRPr="00E56C46" w:rsidRDefault="00E56C46" w:rsidP="00E56C46">
                          <w:pPr>
                            <w:rPr>
                              <w:color w:val="FFFFFF" w:themeColor="background1"/>
                              <w:sz w:val="48"/>
                            </w:rPr>
                          </w:pPr>
                          <w:r w:rsidRPr="00E56C46">
                            <w:rPr>
                              <w:color w:val="FFFFFF" w:themeColor="background1"/>
                              <w:sz w:val="48"/>
                            </w:rPr>
                            <w:t>Gestión de pdf: extraer texto y convertir jpg.</w:t>
                          </w:r>
                        </w:p>
                        <w:p w14:paraId="0DADEC00" w14:textId="2D35BED6" w:rsidR="00D92CF1" w:rsidRPr="00D92CF1" w:rsidRDefault="00D92CF1" w:rsidP="001011F4">
                          <w:pPr>
                            <w:rPr>
                              <w:color w:val="FFFFFF" w:themeColor="background1"/>
                              <w:sz w:val="4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6220F95B" w14:textId="77777777" w:rsidR="008442B1" w:rsidRDefault="008442B1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2086905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B0BC0" w14:textId="77777777" w:rsidR="008442B1" w:rsidRDefault="008442B1" w:rsidP="008442B1">
          <w:pPr>
            <w:pStyle w:val="TtuloTDC"/>
            <w:shd w:val="clear" w:color="auto" w:fill="D5DCE4" w:themeFill="text2" w:themeFillTint="33"/>
            <w:jc w:val="center"/>
          </w:pPr>
          <w:r>
            <w:t>Tabla de contenido</w:t>
          </w:r>
        </w:p>
        <w:p w14:paraId="10CE899D" w14:textId="77777777" w:rsidR="008442B1" w:rsidRPr="008442B1" w:rsidRDefault="008442B1" w:rsidP="008442B1">
          <w:pPr>
            <w:rPr>
              <w:lang w:eastAsia="es-ES"/>
            </w:rPr>
          </w:pPr>
        </w:p>
        <w:p w14:paraId="0AF40C0E" w14:textId="6CF340A4" w:rsidR="001C3030" w:rsidRDefault="00A14B3A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2085829" w:history="1">
            <w:r w:rsidR="001C3030" w:rsidRPr="00E364B2">
              <w:rPr>
                <w:rStyle w:val="Hipervnculo"/>
              </w:rPr>
              <w:t>1. Objetivo de la práctica</w:t>
            </w:r>
            <w:r w:rsidR="001C3030">
              <w:rPr>
                <w:webHidden/>
              </w:rPr>
              <w:tab/>
            </w:r>
            <w:r w:rsidR="001C3030">
              <w:rPr>
                <w:webHidden/>
              </w:rPr>
              <w:fldChar w:fldCharType="begin"/>
            </w:r>
            <w:r w:rsidR="001C3030">
              <w:rPr>
                <w:webHidden/>
              </w:rPr>
              <w:instrText xml:space="preserve"> PAGEREF _Toc152085829 \h </w:instrText>
            </w:r>
            <w:r w:rsidR="001C3030">
              <w:rPr>
                <w:webHidden/>
              </w:rPr>
            </w:r>
            <w:r w:rsidR="001C3030">
              <w:rPr>
                <w:webHidden/>
              </w:rPr>
              <w:fldChar w:fldCharType="separate"/>
            </w:r>
            <w:r w:rsidR="001C3030">
              <w:rPr>
                <w:webHidden/>
              </w:rPr>
              <w:t>1</w:t>
            </w:r>
            <w:r w:rsidR="001C3030">
              <w:rPr>
                <w:webHidden/>
              </w:rPr>
              <w:fldChar w:fldCharType="end"/>
            </w:r>
          </w:hyperlink>
        </w:p>
        <w:p w14:paraId="4F7F2DE2" w14:textId="5CA5C59A" w:rsidR="001C3030" w:rsidRDefault="001C3030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52085830" w:history="1">
            <w:r w:rsidRPr="00E364B2">
              <w:rPr>
                <w:rStyle w:val="Hipervnculo"/>
              </w:rPr>
              <w:t>2. Inventario de material necesario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_Toc152085830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1004CD" w14:textId="6C3794E3" w:rsidR="001C3030" w:rsidRDefault="001C3030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52085831" w:history="1">
            <w:r w:rsidRPr="00E364B2">
              <w:rPr>
                <w:rStyle w:val="Hipervnculo"/>
              </w:rPr>
              <w:t>3.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_Toc152085831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95142C" w14:textId="633CA2C7" w:rsidR="001C3030" w:rsidRDefault="001C3030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52085832" w:history="1">
            <w:r w:rsidRPr="00E364B2">
              <w:rPr>
                <w:rStyle w:val="Hipervnculo"/>
              </w:rPr>
              <w:t>4. Consideraciones finales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_Toc152085832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E47CFF" w14:textId="5433C4CF" w:rsidR="008442B1" w:rsidRDefault="00A14B3A">
          <w:r>
            <w:rPr>
              <w:b/>
              <w:bCs/>
              <w:noProof/>
            </w:rPr>
            <w:fldChar w:fldCharType="end"/>
          </w:r>
        </w:p>
      </w:sdtContent>
    </w:sdt>
    <w:p w14:paraId="4A9C09BF" w14:textId="77777777" w:rsidR="008442B1" w:rsidRDefault="008442B1" w:rsidP="008442B1"/>
    <w:p w14:paraId="5F2EB1D3" w14:textId="77777777" w:rsidR="008442B1" w:rsidRDefault="008442B1" w:rsidP="008442B1"/>
    <w:p w14:paraId="1D68CE1C" w14:textId="77777777" w:rsidR="000F7075" w:rsidRDefault="000F7075" w:rsidP="008442B1"/>
    <w:p w14:paraId="58B7D592" w14:textId="77777777" w:rsidR="000F7075" w:rsidRDefault="000F7075" w:rsidP="008442B1"/>
    <w:p w14:paraId="1F89343B" w14:textId="77777777" w:rsidR="000F7075" w:rsidRDefault="000F7075" w:rsidP="008442B1"/>
    <w:p w14:paraId="6DA58E60" w14:textId="77777777" w:rsidR="000F7075" w:rsidRDefault="000F7075" w:rsidP="008442B1"/>
    <w:p w14:paraId="0353FC01" w14:textId="77777777" w:rsidR="000F7075" w:rsidRDefault="000F7075" w:rsidP="008442B1"/>
    <w:p w14:paraId="47F7610B" w14:textId="77777777" w:rsidR="000F7075" w:rsidRDefault="000F7075" w:rsidP="008442B1"/>
    <w:p w14:paraId="7852C30E" w14:textId="77777777" w:rsidR="000F7075" w:rsidRDefault="000F7075" w:rsidP="008442B1"/>
    <w:p w14:paraId="1A11DBB0" w14:textId="77777777" w:rsidR="000F7075" w:rsidRDefault="000F7075" w:rsidP="008442B1"/>
    <w:p w14:paraId="3A259C1F" w14:textId="77777777" w:rsidR="000F7075" w:rsidRDefault="000F7075" w:rsidP="008442B1"/>
    <w:p w14:paraId="4FE3190B" w14:textId="77777777" w:rsidR="000F7075" w:rsidRDefault="000F7075" w:rsidP="008442B1"/>
    <w:p w14:paraId="56449549" w14:textId="77777777" w:rsidR="000F7075" w:rsidRDefault="000F7075" w:rsidP="008442B1"/>
    <w:p w14:paraId="201FE6A4" w14:textId="77777777" w:rsidR="000F7075" w:rsidRDefault="000F7075" w:rsidP="008442B1"/>
    <w:p w14:paraId="02DFE23F" w14:textId="77777777" w:rsidR="000F7075" w:rsidRDefault="000F7075" w:rsidP="008442B1"/>
    <w:p w14:paraId="61F734FF" w14:textId="77777777" w:rsidR="000F7075" w:rsidRDefault="000F7075" w:rsidP="008442B1"/>
    <w:p w14:paraId="63B8F7A0" w14:textId="77777777" w:rsidR="000F7075" w:rsidRDefault="000F7075" w:rsidP="008442B1"/>
    <w:p w14:paraId="4A008F90" w14:textId="77777777" w:rsidR="000F7075" w:rsidRDefault="000F7075" w:rsidP="008442B1"/>
    <w:p w14:paraId="12906A5F" w14:textId="77777777" w:rsidR="000F7075" w:rsidRDefault="000F7075" w:rsidP="008442B1"/>
    <w:p w14:paraId="494D76EF" w14:textId="77777777" w:rsidR="000F7075" w:rsidRDefault="000F7075" w:rsidP="008442B1"/>
    <w:p w14:paraId="6EF1CAEC" w14:textId="77777777" w:rsidR="003D3723" w:rsidRDefault="003D3723" w:rsidP="008442B1"/>
    <w:p w14:paraId="5F886765" w14:textId="77777777" w:rsidR="001C3030" w:rsidRDefault="001C3030" w:rsidP="008442B1"/>
    <w:p w14:paraId="24F4FBCB" w14:textId="77777777" w:rsidR="001C3030" w:rsidRDefault="001C3030" w:rsidP="008442B1"/>
    <w:p w14:paraId="4D02AFC0" w14:textId="77777777" w:rsidR="003D3723" w:rsidRDefault="00A27E86" w:rsidP="00A27E86">
      <w:pPr>
        <w:pStyle w:val="Ttulo1"/>
      </w:pPr>
      <w:bookmarkStart w:id="0" w:name="_Toc152085829"/>
      <w:r>
        <w:lastRenderedPageBreak/>
        <w:t xml:space="preserve">1. </w:t>
      </w:r>
      <w:r w:rsidR="00906D74" w:rsidRPr="00906D74">
        <w:t>Objetivo de la práctica</w:t>
      </w:r>
      <w:bookmarkEnd w:id="0"/>
    </w:p>
    <w:p w14:paraId="7B1D47DE" w14:textId="77777777" w:rsidR="008442B1" w:rsidRDefault="008442B1" w:rsidP="008442B1"/>
    <w:p w14:paraId="2D5AF7CD" w14:textId="21E95C7A" w:rsidR="00A27E86" w:rsidRDefault="003771E3" w:rsidP="008442B1">
      <w:r>
        <w:t>Primero pasaremos una imagen con extensión .jpg a un pdf.</w:t>
      </w:r>
    </w:p>
    <w:p w14:paraId="20B076C9" w14:textId="6270DAD1" w:rsidR="003771E3" w:rsidRDefault="003771E3" w:rsidP="008442B1">
      <w:r>
        <w:t>Luego pasaremos un pdf por una herramienta que nos extraerá el texto a un .txt.</w:t>
      </w:r>
    </w:p>
    <w:p w14:paraId="2A29F3B6" w14:textId="77777777" w:rsidR="00371D75" w:rsidRDefault="00371D75" w:rsidP="008442B1"/>
    <w:p w14:paraId="40B69A8E" w14:textId="77777777" w:rsidR="00A23917" w:rsidRDefault="00A23917" w:rsidP="008442B1"/>
    <w:p w14:paraId="15E13989" w14:textId="77777777" w:rsidR="00A27E86" w:rsidRDefault="00A27E86" w:rsidP="008442B1"/>
    <w:p w14:paraId="7C68E9DF" w14:textId="77777777" w:rsidR="00A27E86" w:rsidRDefault="00A27E86" w:rsidP="008442B1"/>
    <w:p w14:paraId="5FE11D8D" w14:textId="77777777" w:rsidR="00A27E86" w:rsidRDefault="00A27E86" w:rsidP="008442B1"/>
    <w:p w14:paraId="5A3788B5" w14:textId="77777777" w:rsidR="00A27E86" w:rsidRDefault="00A27E86" w:rsidP="008442B1"/>
    <w:p w14:paraId="1F846378" w14:textId="77777777" w:rsidR="00A27E86" w:rsidRDefault="00A27E86" w:rsidP="008442B1"/>
    <w:p w14:paraId="34E8B2A9" w14:textId="77777777" w:rsidR="00A27E86" w:rsidRDefault="00A27E86" w:rsidP="008442B1"/>
    <w:p w14:paraId="5E1ABC7C" w14:textId="77777777" w:rsidR="00A27E86" w:rsidRDefault="00A27E86" w:rsidP="008442B1"/>
    <w:p w14:paraId="42BDB8A3" w14:textId="77777777" w:rsidR="00A27E86" w:rsidRDefault="00A27E86" w:rsidP="008442B1"/>
    <w:p w14:paraId="03612C05" w14:textId="77777777" w:rsidR="00A27E86" w:rsidRDefault="00A27E86" w:rsidP="008442B1"/>
    <w:p w14:paraId="41E27762" w14:textId="77777777" w:rsidR="00A27E86" w:rsidRDefault="00A27E86" w:rsidP="008442B1"/>
    <w:p w14:paraId="280AD3F4" w14:textId="77777777" w:rsidR="00A27E86" w:rsidRDefault="00A27E86" w:rsidP="008442B1"/>
    <w:p w14:paraId="4271F9F4" w14:textId="77777777" w:rsidR="00A27E86" w:rsidRDefault="00A27E86" w:rsidP="008442B1"/>
    <w:p w14:paraId="298ED5F7" w14:textId="77777777" w:rsidR="00A27E86" w:rsidRDefault="00A27E86" w:rsidP="008442B1"/>
    <w:p w14:paraId="67B333C7" w14:textId="77777777" w:rsidR="00A27E86" w:rsidRDefault="00A27E86" w:rsidP="008442B1"/>
    <w:p w14:paraId="60D64B55" w14:textId="77777777" w:rsidR="00A27E86" w:rsidRDefault="00A27E86" w:rsidP="008442B1"/>
    <w:p w14:paraId="1814E741" w14:textId="77777777" w:rsidR="00A27E86" w:rsidRDefault="00A27E86" w:rsidP="008442B1"/>
    <w:p w14:paraId="74F86740" w14:textId="77777777" w:rsidR="00A27E86" w:rsidRDefault="00A27E86" w:rsidP="008442B1"/>
    <w:p w14:paraId="789DFCC1" w14:textId="77777777" w:rsidR="00A27E86" w:rsidRDefault="00A27E86" w:rsidP="008442B1"/>
    <w:p w14:paraId="5FF677B7" w14:textId="77777777" w:rsidR="00A27E86" w:rsidRDefault="00A27E86" w:rsidP="008442B1"/>
    <w:p w14:paraId="0D5B8E36" w14:textId="77777777" w:rsidR="00A27E86" w:rsidRDefault="00A27E86" w:rsidP="008442B1"/>
    <w:p w14:paraId="0C6B6238" w14:textId="77777777" w:rsidR="0049113D" w:rsidRDefault="0049113D" w:rsidP="008442B1"/>
    <w:p w14:paraId="0EA3C574" w14:textId="77777777" w:rsidR="0049113D" w:rsidRDefault="0049113D" w:rsidP="008442B1"/>
    <w:p w14:paraId="3BDAB514" w14:textId="77777777" w:rsidR="0049113D" w:rsidRDefault="0049113D" w:rsidP="008442B1"/>
    <w:p w14:paraId="0C6063D3" w14:textId="4893F1C7" w:rsidR="00A27E86" w:rsidRDefault="00A27E86" w:rsidP="00371D75">
      <w:pPr>
        <w:tabs>
          <w:tab w:val="left" w:pos="5535"/>
        </w:tabs>
      </w:pPr>
    </w:p>
    <w:p w14:paraId="68E245E7" w14:textId="77777777" w:rsidR="00B644A2" w:rsidRDefault="005D2A56" w:rsidP="00CB1330">
      <w:pPr>
        <w:pStyle w:val="Ttulo1"/>
      </w:pPr>
      <w:bookmarkStart w:id="1" w:name="_Toc152085830"/>
      <w:r>
        <w:lastRenderedPageBreak/>
        <w:t xml:space="preserve">2. </w:t>
      </w:r>
      <w:r w:rsidR="00B70722" w:rsidRPr="00B70722">
        <w:t>Inventario de material necesario</w:t>
      </w:r>
      <w:bookmarkEnd w:id="1"/>
    </w:p>
    <w:p w14:paraId="6E488B7C" w14:textId="77777777" w:rsidR="00153530" w:rsidRDefault="00153530" w:rsidP="00B63F63"/>
    <w:p w14:paraId="495DA86C" w14:textId="19CBC676" w:rsidR="00B63F63" w:rsidRDefault="003E2B26" w:rsidP="00B63F63">
      <w:pPr>
        <w:pStyle w:val="Prrafodelista"/>
        <w:numPr>
          <w:ilvl w:val="0"/>
          <w:numId w:val="26"/>
        </w:numPr>
      </w:pPr>
      <w:r>
        <w:t>Máquina</w:t>
      </w:r>
      <w:r w:rsidR="009676B9">
        <w:t xml:space="preserve"> virtual de </w:t>
      </w:r>
      <w:r w:rsidR="00371D75">
        <w:t>Fedora</w:t>
      </w:r>
    </w:p>
    <w:p w14:paraId="4FCBEC4F" w14:textId="7ED225C3" w:rsidR="00D47C17" w:rsidRDefault="00D47C17" w:rsidP="00D47C17">
      <w:pPr>
        <w:pStyle w:val="Prrafodelista"/>
        <w:numPr>
          <w:ilvl w:val="0"/>
          <w:numId w:val="26"/>
        </w:numPr>
      </w:pPr>
      <w:r>
        <w:t xml:space="preserve">PC </w:t>
      </w:r>
      <w:r w:rsidR="00371D75">
        <w:t>con Windows</w:t>
      </w:r>
    </w:p>
    <w:p w14:paraId="701BF886" w14:textId="77777777" w:rsidR="00153530" w:rsidRDefault="00153530" w:rsidP="00C420DF">
      <w:pPr>
        <w:ind w:left="360"/>
      </w:pPr>
    </w:p>
    <w:p w14:paraId="7C1A1CD8" w14:textId="77777777" w:rsidR="00153530" w:rsidRDefault="00153530" w:rsidP="00C420DF">
      <w:pPr>
        <w:ind w:left="360"/>
      </w:pPr>
    </w:p>
    <w:p w14:paraId="10D18787" w14:textId="77777777" w:rsidR="00153530" w:rsidRDefault="00153530" w:rsidP="00C420DF">
      <w:pPr>
        <w:ind w:left="360"/>
      </w:pPr>
    </w:p>
    <w:p w14:paraId="5148FFA9" w14:textId="77777777" w:rsidR="00153530" w:rsidRDefault="00153530" w:rsidP="00C420DF">
      <w:pPr>
        <w:ind w:left="360"/>
      </w:pPr>
    </w:p>
    <w:p w14:paraId="7884EA61" w14:textId="77777777" w:rsidR="00153530" w:rsidRDefault="00153530" w:rsidP="00C420DF">
      <w:pPr>
        <w:ind w:left="360"/>
      </w:pPr>
    </w:p>
    <w:p w14:paraId="1E209256" w14:textId="77777777" w:rsidR="00153530" w:rsidRDefault="00153530" w:rsidP="00C420DF">
      <w:pPr>
        <w:ind w:left="360"/>
      </w:pPr>
    </w:p>
    <w:p w14:paraId="629AB3E6" w14:textId="77777777" w:rsidR="00153530" w:rsidRDefault="00153530" w:rsidP="00C420DF">
      <w:pPr>
        <w:ind w:left="360"/>
      </w:pPr>
    </w:p>
    <w:p w14:paraId="63F46368" w14:textId="77777777" w:rsidR="00153530" w:rsidRDefault="00153530" w:rsidP="00C420DF">
      <w:pPr>
        <w:ind w:left="360"/>
      </w:pPr>
    </w:p>
    <w:p w14:paraId="3196795B" w14:textId="77777777" w:rsidR="00153530" w:rsidRDefault="00153530" w:rsidP="00C420DF">
      <w:pPr>
        <w:ind w:left="360"/>
      </w:pPr>
    </w:p>
    <w:p w14:paraId="74BA5319" w14:textId="77777777" w:rsidR="00153530" w:rsidRDefault="00153530" w:rsidP="00C420DF">
      <w:pPr>
        <w:ind w:left="360"/>
      </w:pPr>
    </w:p>
    <w:p w14:paraId="2B12EB62" w14:textId="77777777" w:rsidR="00153530" w:rsidRDefault="00153530" w:rsidP="00C420DF">
      <w:pPr>
        <w:ind w:left="360"/>
      </w:pPr>
    </w:p>
    <w:p w14:paraId="0FDCC77A" w14:textId="77777777" w:rsidR="00153530" w:rsidRDefault="00153530" w:rsidP="00C420DF">
      <w:pPr>
        <w:ind w:left="360"/>
      </w:pPr>
    </w:p>
    <w:p w14:paraId="23DD41A1" w14:textId="77777777" w:rsidR="00153530" w:rsidRDefault="00153530" w:rsidP="00C420DF">
      <w:pPr>
        <w:ind w:left="360"/>
      </w:pPr>
    </w:p>
    <w:p w14:paraId="7A2B7AB4" w14:textId="77777777" w:rsidR="00153530" w:rsidRDefault="00153530" w:rsidP="00C420DF">
      <w:pPr>
        <w:ind w:left="360"/>
      </w:pPr>
    </w:p>
    <w:p w14:paraId="710F3496" w14:textId="77777777" w:rsidR="00153530" w:rsidRDefault="00153530" w:rsidP="00C420DF">
      <w:pPr>
        <w:ind w:left="360"/>
      </w:pPr>
    </w:p>
    <w:p w14:paraId="6F615F97" w14:textId="77777777" w:rsidR="00153530" w:rsidRDefault="00153530" w:rsidP="00C420DF">
      <w:pPr>
        <w:ind w:left="360"/>
      </w:pPr>
    </w:p>
    <w:p w14:paraId="059D22DD" w14:textId="77777777" w:rsidR="00153530" w:rsidRDefault="00153530" w:rsidP="00C420DF">
      <w:pPr>
        <w:ind w:left="360"/>
      </w:pPr>
    </w:p>
    <w:p w14:paraId="784F2743" w14:textId="77777777" w:rsidR="00153530" w:rsidRDefault="00153530" w:rsidP="00C420DF">
      <w:pPr>
        <w:ind w:left="360"/>
      </w:pPr>
    </w:p>
    <w:p w14:paraId="0FA23146" w14:textId="77777777" w:rsidR="00153530" w:rsidRDefault="00153530" w:rsidP="00C420DF">
      <w:pPr>
        <w:ind w:left="360"/>
      </w:pPr>
    </w:p>
    <w:p w14:paraId="5C490EB0" w14:textId="77777777" w:rsidR="00153530" w:rsidRDefault="00153530" w:rsidP="00C420DF">
      <w:pPr>
        <w:ind w:left="360"/>
      </w:pPr>
    </w:p>
    <w:p w14:paraId="79C561FB" w14:textId="77777777" w:rsidR="00153530" w:rsidRDefault="00153530" w:rsidP="00C420DF">
      <w:pPr>
        <w:ind w:left="360"/>
      </w:pPr>
    </w:p>
    <w:p w14:paraId="244CD78A" w14:textId="77777777" w:rsidR="00153530" w:rsidRDefault="00153530" w:rsidP="00C420DF">
      <w:pPr>
        <w:ind w:left="360"/>
      </w:pPr>
    </w:p>
    <w:p w14:paraId="32F59EA1" w14:textId="77777777" w:rsidR="00153530" w:rsidRDefault="00153530" w:rsidP="00C420DF">
      <w:pPr>
        <w:ind w:left="360"/>
      </w:pPr>
    </w:p>
    <w:p w14:paraId="13D343A2" w14:textId="77777777" w:rsidR="00153530" w:rsidRDefault="00153530" w:rsidP="00C420DF">
      <w:pPr>
        <w:ind w:left="360"/>
      </w:pPr>
    </w:p>
    <w:p w14:paraId="2AD659B9" w14:textId="77777777" w:rsidR="00153530" w:rsidRDefault="00153530" w:rsidP="00C420DF">
      <w:pPr>
        <w:ind w:left="360"/>
      </w:pPr>
    </w:p>
    <w:p w14:paraId="429FBF95" w14:textId="77777777" w:rsidR="00153530" w:rsidRDefault="00153530" w:rsidP="00293263"/>
    <w:p w14:paraId="05858908" w14:textId="5ED9586F" w:rsidR="00153530" w:rsidRDefault="00153530" w:rsidP="00153530">
      <w:pPr>
        <w:pStyle w:val="Ttulo1"/>
      </w:pPr>
      <w:bookmarkStart w:id="2" w:name="_Toc152085831"/>
      <w:r>
        <w:lastRenderedPageBreak/>
        <w:t>3.</w:t>
      </w:r>
      <w:r w:rsidRPr="00153530">
        <w:t xml:space="preserve"> Ejecución</w:t>
      </w:r>
      <w:bookmarkEnd w:id="2"/>
    </w:p>
    <w:p w14:paraId="45A36A16" w14:textId="77777777" w:rsidR="00BB3623" w:rsidRDefault="00BB3623" w:rsidP="00153530">
      <w:pPr>
        <w:tabs>
          <w:tab w:val="left" w:pos="5010"/>
        </w:tabs>
      </w:pPr>
    </w:p>
    <w:p w14:paraId="673F495F" w14:textId="7D6CC54B" w:rsidR="00345A2D" w:rsidRDefault="00B76D27" w:rsidP="00153530">
      <w:pPr>
        <w:tabs>
          <w:tab w:val="left" w:pos="5010"/>
        </w:tabs>
      </w:pPr>
      <w:r>
        <w:t xml:space="preserve">Encendemos </w:t>
      </w:r>
      <w:r w:rsidR="00D34F51">
        <w:t>nuestro sistema operativo</w:t>
      </w:r>
      <w:r w:rsidR="00643F0C">
        <w:t>, nos descargamos una imagen .jpg.</w:t>
      </w:r>
      <w:r w:rsidR="00345A2D">
        <w:t xml:space="preserve"> Solo tendremos que poner este comando para convertir la imagen a pdf.</w:t>
      </w:r>
    </w:p>
    <w:p w14:paraId="44C1CBE2" w14:textId="2C5965C0" w:rsidR="00505233" w:rsidRDefault="00643F0C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40572F" wp14:editId="29FB64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24400" cy="1628775"/>
            <wp:effectExtent l="0" t="0" r="0" b="9525"/>
            <wp:wrapThrough wrapText="bothSides">
              <wp:wrapPolygon edited="0">
                <wp:start x="0" y="0"/>
                <wp:lineTo x="0" y="21474"/>
                <wp:lineTo x="21513" y="21474"/>
                <wp:lineTo x="21513" y="0"/>
                <wp:lineTo x="0" y="0"/>
              </wp:wrapPolygon>
            </wp:wrapThrough>
            <wp:docPr id="94304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8BA99" w14:textId="77777777" w:rsidR="00505233" w:rsidRDefault="00505233" w:rsidP="00153530">
      <w:pPr>
        <w:tabs>
          <w:tab w:val="left" w:pos="5010"/>
        </w:tabs>
      </w:pPr>
    </w:p>
    <w:p w14:paraId="1B3EF395" w14:textId="77777777" w:rsidR="00505233" w:rsidRDefault="00505233" w:rsidP="00153530">
      <w:pPr>
        <w:tabs>
          <w:tab w:val="left" w:pos="5010"/>
        </w:tabs>
      </w:pPr>
    </w:p>
    <w:p w14:paraId="58281A89" w14:textId="77777777" w:rsidR="00505233" w:rsidRDefault="00505233" w:rsidP="00153530">
      <w:pPr>
        <w:tabs>
          <w:tab w:val="left" w:pos="5010"/>
        </w:tabs>
      </w:pPr>
    </w:p>
    <w:p w14:paraId="24A36A79" w14:textId="4AB167D9" w:rsidR="00505233" w:rsidRDefault="00505233" w:rsidP="00153530">
      <w:pPr>
        <w:tabs>
          <w:tab w:val="left" w:pos="5010"/>
        </w:tabs>
      </w:pPr>
    </w:p>
    <w:p w14:paraId="0C2544F8" w14:textId="2EF6B0BC" w:rsidR="00505233" w:rsidRDefault="009B0684" w:rsidP="00153530">
      <w:pPr>
        <w:tabs>
          <w:tab w:val="left" w:pos="5010"/>
        </w:tabs>
      </w:pPr>
      <w:r w:rsidRPr="009B0684">
        <w:drawing>
          <wp:anchor distT="0" distB="0" distL="114300" distR="114300" simplePos="0" relativeHeight="251665408" behindDoc="0" locked="0" layoutInCell="1" allowOverlap="1" wp14:anchorId="1422BC76" wp14:editId="330C1C12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400040" cy="1706245"/>
            <wp:effectExtent l="0" t="0" r="0" b="8255"/>
            <wp:wrapThrough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hrough>
            <wp:docPr id="132764522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45223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47AAB" w14:textId="33B4729A" w:rsidR="00505233" w:rsidRDefault="006A4016" w:rsidP="00153530">
      <w:pPr>
        <w:tabs>
          <w:tab w:val="left" w:pos="5010"/>
        </w:tabs>
      </w:pPr>
      <w:r w:rsidRPr="006A4016">
        <w:drawing>
          <wp:anchor distT="0" distB="0" distL="114300" distR="114300" simplePos="0" relativeHeight="251667456" behindDoc="0" locked="0" layoutInCell="1" allowOverlap="1" wp14:anchorId="66DEB2EC" wp14:editId="0AD15B35">
            <wp:simplePos x="0" y="0"/>
            <wp:positionH relativeFrom="margin">
              <wp:align>right</wp:align>
            </wp:positionH>
            <wp:positionV relativeFrom="paragraph">
              <wp:posOffset>2033270</wp:posOffset>
            </wp:positionV>
            <wp:extent cx="5400040" cy="3495675"/>
            <wp:effectExtent l="0" t="0" r="0" b="9525"/>
            <wp:wrapThrough wrapText="bothSides">
              <wp:wrapPolygon edited="0">
                <wp:start x="0" y="0"/>
                <wp:lineTo x="0" y="21541"/>
                <wp:lineTo x="21488" y="21541"/>
                <wp:lineTo x="21488" y="0"/>
                <wp:lineTo x="0" y="0"/>
              </wp:wrapPolygon>
            </wp:wrapThrough>
            <wp:docPr id="9309346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3464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684">
        <w:t>Vemos como se ha convertido</w:t>
      </w:r>
    </w:p>
    <w:p w14:paraId="03E6C64B" w14:textId="13BF79E8" w:rsidR="009B0684" w:rsidRDefault="009B0684" w:rsidP="00153530">
      <w:pPr>
        <w:tabs>
          <w:tab w:val="left" w:pos="5010"/>
        </w:tabs>
      </w:pPr>
    </w:p>
    <w:p w14:paraId="33FF5B5C" w14:textId="77777777" w:rsidR="00505233" w:rsidRDefault="00505233" w:rsidP="00153530">
      <w:pPr>
        <w:tabs>
          <w:tab w:val="left" w:pos="5010"/>
        </w:tabs>
      </w:pPr>
    </w:p>
    <w:p w14:paraId="26F12286" w14:textId="2AFD5635" w:rsidR="00505233" w:rsidRDefault="006A4016" w:rsidP="00153530">
      <w:pPr>
        <w:tabs>
          <w:tab w:val="left" w:pos="5010"/>
        </w:tabs>
      </w:pPr>
      <w:r>
        <w:lastRenderedPageBreak/>
        <w:t>Ahora pasaremos mis apuntes de HTML a texto.</w:t>
      </w:r>
    </w:p>
    <w:p w14:paraId="3785CFAF" w14:textId="455E278F" w:rsidR="006A4016" w:rsidRDefault="006A4016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5B040A0" wp14:editId="48E48CF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00425" cy="342900"/>
            <wp:effectExtent l="0" t="0" r="9525" b="0"/>
            <wp:wrapThrough wrapText="bothSides">
              <wp:wrapPolygon edited="0">
                <wp:start x="0" y="0"/>
                <wp:lineTo x="0" y="20400"/>
                <wp:lineTo x="21539" y="20400"/>
                <wp:lineTo x="21539" y="0"/>
                <wp:lineTo x="0" y="0"/>
              </wp:wrapPolygon>
            </wp:wrapThrough>
            <wp:docPr id="10281118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A8462" w14:textId="33E6D4AE" w:rsidR="00505233" w:rsidRDefault="00505233" w:rsidP="00153530">
      <w:pPr>
        <w:tabs>
          <w:tab w:val="left" w:pos="5010"/>
        </w:tabs>
      </w:pPr>
    </w:p>
    <w:p w14:paraId="771D3F81" w14:textId="212BECCD" w:rsidR="00505233" w:rsidRDefault="002E7436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F98467B" wp14:editId="7AFB6B24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397500" cy="2591435"/>
            <wp:effectExtent l="0" t="0" r="0" b="0"/>
            <wp:wrapThrough wrapText="bothSides">
              <wp:wrapPolygon edited="0">
                <wp:start x="0" y="0"/>
                <wp:lineTo x="0" y="21436"/>
                <wp:lineTo x="21498" y="21436"/>
                <wp:lineTo x="21498" y="0"/>
                <wp:lineTo x="0" y="0"/>
              </wp:wrapPolygon>
            </wp:wrapThrough>
            <wp:docPr id="9408453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016">
        <w:t>Vamos a la herramienta</w:t>
      </w:r>
      <w:r>
        <w:t>.</w:t>
      </w:r>
    </w:p>
    <w:p w14:paraId="5E08CDE7" w14:textId="649EF480" w:rsidR="00505233" w:rsidRDefault="002E7436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F4D7672" wp14:editId="781550D9">
            <wp:simplePos x="0" y="0"/>
            <wp:positionH relativeFrom="margin">
              <wp:align>right</wp:align>
            </wp:positionH>
            <wp:positionV relativeFrom="paragraph">
              <wp:posOffset>2928620</wp:posOffset>
            </wp:positionV>
            <wp:extent cx="5398135" cy="1995805"/>
            <wp:effectExtent l="0" t="0" r="0" b="4445"/>
            <wp:wrapThrough wrapText="bothSides">
              <wp:wrapPolygon edited="0">
                <wp:start x="0" y="0"/>
                <wp:lineTo x="0" y="21442"/>
                <wp:lineTo x="21496" y="21442"/>
                <wp:lineTo x="21496" y="0"/>
                <wp:lineTo x="0" y="0"/>
              </wp:wrapPolygon>
            </wp:wrapThrough>
            <wp:docPr id="10851373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damos a empezar y ya estaría</w:t>
      </w:r>
    </w:p>
    <w:p w14:paraId="50341E8D" w14:textId="4116BEC6" w:rsidR="00505233" w:rsidRDefault="002E7436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06ACEC6" wp14:editId="20A17777">
            <wp:simplePos x="0" y="0"/>
            <wp:positionH relativeFrom="margin">
              <wp:align>left</wp:align>
            </wp:positionH>
            <wp:positionV relativeFrom="paragraph">
              <wp:posOffset>2176780</wp:posOffset>
            </wp:positionV>
            <wp:extent cx="4962525" cy="2620010"/>
            <wp:effectExtent l="0" t="0" r="9525" b="8890"/>
            <wp:wrapThrough wrapText="bothSides">
              <wp:wrapPolygon edited="0">
                <wp:start x="0" y="0"/>
                <wp:lineTo x="0" y="21516"/>
                <wp:lineTo x="21559" y="21516"/>
                <wp:lineTo x="21559" y="0"/>
                <wp:lineTo x="0" y="0"/>
              </wp:wrapPolygon>
            </wp:wrapThrough>
            <wp:docPr id="5801858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D140" w14:textId="2D5C3F4F" w:rsidR="00505233" w:rsidRDefault="00505233" w:rsidP="00153530">
      <w:pPr>
        <w:tabs>
          <w:tab w:val="left" w:pos="5010"/>
        </w:tabs>
      </w:pPr>
    </w:p>
    <w:p w14:paraId="1D40D5DB" w14:textId="77777777" w:rsidR="00505233" w:rsidRDefault="00505233" w:rsidP="00153530">
      <w:pPr>
        <w:tabs>
          <w:tab w:val="left" w:pos="5010"/>
        </w:tabs>
      </w:pPr>
    </w:p>
    <w:p w14:paraId="7DD0E9AD" w14:textId="77777777" w:rsidR="00505233" w:rsidRDefault="00505233" w:rsidP="00153530">
      <w:pPr>
        <w:tabs>
          <w:tab w:val="left" w:pos="5010"/>
        </w:tabs>
      </w:pPr>
    </w:p>
    <w:p w14:paraId="1D38B9C8" w14:textId="77777777" w:rsidR="00505233" w:rsidRDefault="00505233" w:rsidP="00153530">
      <w:pPr>
        <w:tabs>
          <w:tab w:val="left" w:pos="5010"/>
        </w:tabs>
      </w:pPr>
    </w:p>
    <w:p w14:paraId="281EC830" w14:textId="77777777" w:rsidR="00505233" w:rsidRDefault="00505233" w:rsidP="00153530">
      <w:pPr>
        <w:tabs>
          <w:tab w:val="left" w:pos="5010"/>
        </w:tabs>
      </w:pPr>
    </w:p>
    <w:p w14:paraId="5C925F70" w14:textId="77777777" w:rsidR="00505233" w:rsidRDefault="00505233" w:rsidP="00153530">
      <w:pPr>
        <w:tabs>
          <w:tab w:val="left" w:pos="5010"/>
        </w:tabs>
      </w:pPr>
    </w:p>
    <w:p w14:paraId="409C5202" w14:textId="77777777" w:rsidR="00BB3623" w:rsidRDefault="00BB3623" w:rsidP="00153530">
      <w:pPr>
        <w:tabs>
          <w:tab w:val="left" w:pos="5010"/>
        </w:tabs>
      </w:pPr>
    </w:p>
    <w:p w14:paraId="18C089D3" w14:textId="77777777" w:rsidR="00153530" w:rsidRDefault="00153530" w:rsidP="00153530">
      <w:pPr>
        <w:tabs>
          <w:tab w:val="left" w:pos="5010"/>
        </w:tabs>
      </w:pPr>
    </w:p>
    <w:p w14:paraId="2D742451" w14:textId="17E14CEC" w:rsidR="00153530" w:rsidRDefault="00153530" w:rsidP="00153530">
      <w:pPr>
        <w:pStyle w:val="Ttulo1"/>
      </w:pPr>
      <w:bookmarkStart w:id="3" w:name="_Toc152085832"/>
      <w:r>
        <w:lastRenderedPageBreak/>
        <w:t xml:space="preserve">4. </w:t>
      </w:r>
      <w:r w:rsidR="000F7075" w:rsidRPr="000F7075">
        <w:t>Consideraciones finales</w:t>
      </w:r>
      <w:bookmarkEnd w:id="3"/>
    </w:p>
    <w:p w14:paraId="5BA207E6" w14:textId="77777777" w:rsidR="000F7075" w:rsidRPr="000F7075" w:rsidRDefault="000F7075" w:rsidP="000F7075"/>
    <w:p w14:paraId="580A4C3C" w14:textId="207F37F5" w:rsidR="00B76D27" w:rsidRDefault="00505233" w:rsidP="003E2B26">
      <w:r>
        <w:t>Nunca se me había ocurrido pasar una imagen a un pdf normalmente junto</w:t>
      </w:r>
      <w:r w:rsidR="0067664D">
        <w:t xml:space="preserve"> con otras imágenes en un Word y lo exporto a pdf desde Word, nunca me había planteado como se</w:t>
      </w:r>
      <w:r w:rsidR="00D6580A">
        <w:t xml:space="preserve"> haría en Ubuntu.</w:t>
      </w:r>
    </w:p>
    <w:p w14:paraId="4A3AB222" w14:textId="14F7FDCE" w:rsidR="00B76D27" w:rsidRPr="000F7075" w:rsidRDefault="00B76D27" w:rsidP="003E2B26">
      <w:r>
        <w:t>Nunca había pasado un pdf a texto ya que normalmente cojo el texto directamente del el pdf.</w:t>
      </w:r>
    </w:p>
    <w:sectPr w:rsidR="00B76D27" w:rsidRPr="000F7075" w:rsidSect="00D92CF1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E303" w14:textId="77777777" w:rsidR="006D624F" w:rsidRDefault="006D624F" w:rsidP="00D92CF1">
      <w:pPr>
        <w:spacing w:after="0" w:line="240" w:lineRule="auto"/>
      </w:pPr>
      <w:r>
        <w:separator/>
      </w:r>
    </w:p>
  </w:endnote>
  <w:endnote w:type="continuationSeparator" w:id="0">
    <w:p w14:paraId="5BCAD29D" w14:textId="77777777" w:rsidR="006D624F" w:rsidRDefault="006D624F" w:rsidP="00D9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583C" w14:textId="77777777" w:rsidR="00D92CF1" w:rsidRDefault="00D65F7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344B8A" wp14:editId="2D42DB3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B7146" w14:textId="77777777" w:rsidR="00D65F73" w:rsidRPr="0049113D" w:rsidRDefault="0049113D">
                            <w:pPr>
                              <w:jc w:val="right"/>
                            </w:pPr>
                            <w:r>
                              <w:t>Iván Fernández Aguilera</w:t>
                            </w:r>
                          </w:p>
                          <w:p w14:paraId="4D757C3F" w14:textId="77777777" w:rsidR="00D65F73" w:rsidRDefault="00D65F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344B8A" id="Grupo 7" o:spid="_x0000_s1032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23B7146" w14:textId="77777777" w:rsidR="00D65F73" w:rsidRPr="0049113D" w:rsidRDefault="0049113D">
                      <w:pPr>
                        <w:jc w:val="right"/>
                      </w:pPr>
                      <w:r>
                        <w:t>Iván Fernández Aguilera</w:t>
                      </w:r>
                    </w:p>
                    <w:p w14:paraId="4D757C3F" w14:textId="77777777" w:rsidR="00D65F73" w:rsidRDefault="00D65F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E02D48" wp14:editId="4B3629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869510" w14:textId="77777777" w:rsidR="00D65F73" w:rsidRDefault="00D65F7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E02D48" id="Rectángulo 8" o:spid="_x0000_s1035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2869510" w14:textId="77777777" w:rsidR="00D65F73" w:rsidRDefault="00D65F7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6977" w14:textId="77777777" w:rsidR="006D624F" w:rsidRDefault="006D624F" w:rsidP="00D92CF1">
      <w:pPr>
        <w:spacing w:after="0" w:line="240" w:lineRule="auto"/>
      </w:pPr>
      <w:r>
        <w:separator/>
      </w:r>
    </w:p>
  </w:footnote>
  <w:footnote w:type="continuationSeparator" w:id="0">
    <w:p w14:paraId="46D1BC0E" w14:textId="77777777" w:rsidR="006D624F" w:rsidRDefault="006D624F" w:rsidP="00D92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AFEC" w14:textId="1BCF1FED" w:rsidR="00D92CF1" w:rsidRPr="006B03F7" w:rsidRDefault="006B03F7" w:rsidP="006B03F7">
    <w:pPr>
      <w:pStyle w:val="Encabezado"/>
      <w:jc w:val="center"/>
    </w:pPr>
    <w:r w:rsidRPr="006B03F7">
      <w:rPr>
        <w:sz w:val="22"/>
        <w:szCs w:val="24"/>
      </w:rPr>
      <w:t>506-IFernández-ISOP221-JPG-PDF-TXT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D9"/>
    <w:multiLevelType w:val="hybridMultilevel"/>
    <w:tmpl w:val="C9D0A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D98"/>
    <w:multiLevelType w:val="hybridMultilevel"/>
    <w:tmpl w:val="71124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4C09"/>
    <w:multiLevelType w:val="hybridMultilevel"/>
    <w:tmpl w:val="05D6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3C85"/>
    <w:multiLevelType w:val="hybridMultilevel"/>
    <w:tmpl w:val="10C22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03F9"/>
    <w:multiLevelType w:val="hybridMultilevel"/>
    <w:tmpl w:val="21FC3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F4D01"/>
    <w:multiLevelType w:val="hybridMultilevel"/>
    <w:tmpl w:val="D2D0FC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C1CBF"/>
    <w:multiLevelType w:val="hybridMultilevel"/>
    <w:tmpl w:val="ECF06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2109"/>
    <w:multiLevelType w:val="hybridMultilevel"/>
    <w:tmpl w:val="091E4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E9"/>
    <w:multiLevelType w:val="hybridMultilevel"/>
    <w:tmpl w:val="E636467E"/>
    <w:lvl w:ilvl="0" w:tplc="1DBE43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B79C4"/>
    <w:multiLevelType w:val="hybridMultilevel"/>
    <w:tmpl w:val="7256E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B2583"/>
    <w:multiLevelType w:val="hybridMultilevel"/>
    <w:tmpl w:val="E364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630FD"/>
    <w:multiLevelType w:val="hybridMultilevel"/>
    <w:tmpl w:val="0B925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01F5B"/>
    <w:multiLevelType w:val="hybridMultilevel"/>
    <w:tmpl w:val="2326B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3668A"/>
    <w:multiLevelType w:val="hybridMultilevel"/>
    <w:tmpl w:val="FF16A2F4"/>
    <w:lvl w:ilvl="0" w:tplc="E088431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124EA"/>
    <w:multiLevelType w:val="hybridMultilevel"/>
    <w:tmpl w:val="5CE88C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844B34"/>
    <w:multiLevelType w:val="hybridMultilevel"/>
    <w:tmpl w:val="949A5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67B55"/>
    <w:multiLevelType w:val="hybridMultilevel"/>
    <w:tmpl w:val="7DD251F2"/>
    <w:lvl w:ilvl="0" w:tplc="C0C6F9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459A4"/>
    <w:multiLevelType w:val="hybridMultilevel"/>
    <w:tmpl w:val="42BC8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C5686"/>
    <w:multiLevelType w:val="hybridMultilevel"/>
    <w:tmpl w:val="20D63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147DC"/>
    <w:multiLevelType w:val="hybridMultilevel"/>
    <w:tmpl w:val="09985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D3F9A"/>
    <w:multiLevelType w:val="hybridMultilevel"/>
    <w:tmpl w:val="96CC8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09DC"/>
    <w:multiLevelType w:val="hybridMultilevel"/>
    <w:tmpl w:val="EC2E5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67FC2"/>
    <w:multiLevelType w:val="hybridMultilevel"/>
    <w:tmpl w:val="25B6243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452341E"/>
    <w:multiLevelType w:val="hybridMultilevel"/>
    <w:tmpl w:val="66C05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7222D"/>
    <w:multiLevelType w:val="hybridMultilevel"/>
    <w:tmpl w:val="BB149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824CD"/>
    <w:multiLevelType w:val="hybridMultilevel"/>
    <w:tmpl w:val="29A4D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11875">
    <w:abstractNumId w:val="23"/>
  </w:num>
  <w:num w:numId="2" w16cid:durableId="1231770520">
    <w:abstractNumId w:val="12"/>
  </w:num>
  <w:num w:numId="3" w16cid:durableId="100884915">
    <w:abstractNumId w:val="18"/>
  </w:num>
  <w:num w:numId="4" w16cid:durableId="512115592">
    <w:abstractNumId w:val="21"/>
  </w:num>
  <w:num w:numId="5" w16cid:durableId="460536563">
    <w:abstractNumId w:val="7"/>
  </w:num>
  <w:num w:numId="6" w16cid:durableId="2047675018">
    <w:abstractNumId w:val="24"/>
  </w:num>
  <w:num w:numId="7" w16cid:durableId="1846748710">
    <w:abstractNumId w:val="9"/>
  </w:num>
  <w:num w:numId="8" w16cid:durableId="1041050223">
    <w:abstractNumId w:val="3"/>
  </w:num>
  <w:num w:numId="9" w16cid:durableId="1836258089">
    <w:abstractNumId w:val="6"/>
  </w:num>
  <w:num w:numId="10" w16cid:durableId="356661674">
    <w:abstractNumId w:val="25"/>
  </w:num>
  <w:num w:numId="11" w16cid:durableId="466557454">
    <w:abstractNumId w:val="11"/>
  </w:num>
  <w:num w:numId="12" w16cid:durableId="1548419698">
    <w:abstractNumId w:val="0"/>
  </w:num>
  <w:num w:numId="13" w16cid:durableId="1326131045">
    <w:abstractNumId w:val="2"/>
  </w:num>
  <w:num w:numId="14" w16cid:durableId="674310715">
    <w:abstractNumId w:val="19"/>
  </w:num>
  <w:num w:numId="15" w16cid:durableId="18972191">
    <w:abstractNumId w:val="10"/>
  </w:num>
  <w:num w:numId="16" w16cid:durableId="1749687793">
    <w:abstractNumId w:val="15"/>
  </w:num>
  <w:num w:numId="17" w16cid:durableId="986782687">
    <w:abstractNumId w:val="20"/>
  </w:num>
  <w:num w:numId="18" w16cid:durableId="626814883">
    <w:abstractNumId w:val="4"/>
  </w:num>
  <w:num w:numId="19" w16cid:durableId="1868831263">
    <w:abstractNumId w:val="17"/>
  </w:num>
  <w:num w:numId="20" w16cid:durableId="1927880985">
    <w:abstractNumId w:val="22"/>
  </w:num>
  <w:num w:numId="21" w16cid:durableId="1434478562">
    <w:abstractNumId w:val="1"/>
  </w:num>
  <w:num w:numId="22" w16cid:durableId="1379008914">
    <w:abstractNumId w:val="13"/>
  </w:num>
  <w:num w:numId="23" w16cid:durableId="292711572">
    <w:abstractNumId w:val="5"/>
  </w:num>
  <w:num w:numId="24" w16cid:durableId="1982995280">
    <w:abstractNumId w:val="8"/>
  </w:num>
  <w:num w:numId="25" w16cid:durableId="800922587">
    <w:abstractNumId w:val="14"/>
  </w:num>
  <w:num w:numId="26" w16cid:durableId="1721784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B8"/>
    <w:rsid w:val="000020EA"/>
    <w:rsid w:val="0001177B"/>
    <w:rsid w:val="0004711D"/>
    <w:rsid w:val="00060286"/>
    <w:rsid w:val="0006470D"/>
    <w:rsid w:val="00065B9C"/>
    <w:rsid w:val="00071A33"/>
    <w:rsid w:val="00076C32"/>
    <w:rsid w:val="000A2CAA"/>
    <w:rsid w:val="000D000F"/>
    <w:rsid w:val="000F2A64"/>
    <w:rsid w:val="000F5375"/>
    <w:rsid w:val="000F5F28"/>
    <w:rsid w:val="000F7075"/>
    <w:rsid w:val="001011F4"/>
    <w:rsid w:val="00102464"/>
    <w:rsid w:val="00114E71"/>
    <w:rsid w:val="001169E6"/>
    <w:rsid w:val="0013479A"/>
    <w:rsid w:val="00135510"/>
    <w:rsid w:val="00153530"/>
    <w:rsid w:val="001560E7"/>
    <w:rsid w:val="00161D29"/>
    <w:rsid w:val="00162076"/>
    <w:rsid w:val="00162A06"/>
    <w:rsid w:val="00177E5D"/>
    <w:rsid w:val="001816CF"/>
    <w:rsid w:val="00193ED9"/>
    <w:rsid w:val="001A02CC"/>
    <w:rsid w:val="001B3050"/>
    <w:rsid w:val="001C3030"/>
    <w:rsid w:val="001C4427"/>
    <w:rsid w:val="001E26CA"/>
    <w:rsid w:val="00205BE1"/>
    <w:rsid w:val="00205CF1"/>
    <w:rsid w:val="00216409"/>
    <w:rsid w:val="00225C90"/>
    <w:rsid w:val="0023182C"/>
    <w:rsid w:val="00233DD2"/>
    <w:rsid w:val="00240D65"/>
    <w:rsid w:val="0027539C"/>
    <w:rsid w:val="00275FA7"/>
    <w:rsid w:val="002823DF"/>
    <w:rsid w:val="00293263"/>
    <w:rsid w:val="00295CE6"/>
    <w:rsid w:val="002A749A"/>
    <w:rsid w:val="002B4452"/>
    <w:rsid w:val="002B77F9"/>
    <w:rsid w:val="002C349E"/>
    <w:rsid w:val="002D16A2"/>
    <w:rsid w:val="002D4FE2"/>
    <w:rsid w:val="002E24ED"/>
    <w:rsid w:val="002E4F6B"/>
    <w:rsid w:val="002E61F0"/>
    <w:rsid w:val="002E7436"/>
    <w:rsid w:val="00304E65"/>
    <w:rsid w:val="003331F7"/>
    <w:rsid w:val="00334360"/>
    <w:rsid w:val="00340095"/>
    <w:rsid w:val="00344ED5"/>
    <w:rsid w:val="00345A2D"/>
    <w:rsid w:val="0035213C"/>
    <w:rsid w:val="00354C95"/>
    <w:rsid w:val="0036199B"/>
    <w:rsid w:val="00362B9A"/>
    <w:rsid w:val="0036696F"/>
    <w:rsid w:val="00371D0E"/>
    <w:rsid w:val="00371D75"/>
    <w:rsid w:val="003771E3"/>
    <w:rsid w:val="003802B5"/>
    <w:rsid w:val="00387E72"/>
    <w:rsid w:val="003B47F7"/>
    <w:rsid w:val="003D3723"/>
    <w:rsid w:val="003D6691"/>
    <w:rsid w:val="003E1579"/>
    <w:rsid w:val="003E2B26"/>
    <w:rsid w:val="00417AED"/>
    <w:rsid w:val="00434413"/>
    <w:rsid w:val="00435E11"/>
    <w:rsid w:val="00440BD5"/>
    <w:rsid w:val="00441E88"/>
    <w:rsid w:val="0044485D"/>
    <w:rsid w:val="004517A8"/>
    <w:rsid w:val="00460CB1"/>
    <w:rsid w:val="004629C4"/>
    <w:rsid w:val="004724C0"/>
    <w:rsid w:val="0047263D"/>
    <w:rsid w:val="00475ADE"/>
    <w:rsid w:val="0049113D"/>
    <w:rsid w:val="004968E9"/>
    <w:rsid w:val="004A1F3F"/>
    <w:rsid w:val="004B0CF2"/>
    <w:rsid w:val="004B116F"/>
    <w:rsid w:val="004B2A5C"/>
    <w:rsid w:val="004C1330"/>
    <w:rsid w:val="004E4C16"/>
    <w:rsid w:val="004E6850"/>
    <w:rsid w:val="00500955"/>
    <w:rsid w:val="00505233"/>
    <w:rsid w:val="00515001"/>
    <w:rsid w:val="00564896"/>
    <w:rsid w:val="00571552"/>
    <w:rsid w:val="0057400B"/>
    <w:rsid w:val="0057616B"/>
    <w:rsid w:val="005821D2"/>
    <w:rsid w:val="0058343E"/>
    <w:rsid w:val="00585188"/>
    <w:rsid w:val="00591C44"/>
    <w:rsid w:val="00594101"/>
    <w:rsid w:val="005B0A50"/>
    <w:rsid w:val="005D031F"/>
    <w:rsid w:val="005D2A56"/>
    <w:rsid w:val="005D69F4"/>
    <w:rsid w:val="005E62D9"/>
    <w:rsid w:val="005F00F6"/>
    <w:rsid w:val="005F09ED"/>
    <w:rsid w:val="006024EB"/>
    <w:rsid w:val="00602C41"/>
    <w:rsid w:val="006179E5"/>
    <w:rsid w:val="00624E18"/>
    <w:rsid w:val="0064031A"/>
    <w:rsid w:val="00643F0C"/>
    <w:rsid w:val="00647467"/>
    <w:rsid w:val="006527E9"/>
    <w:rsid w:val="0067664D"/>
    <w:rsid w:val="00677A9C"/>
    <w:rsid w:val="00681D7B"/>
    <w:rsid w:val="00686294"/>
    <w:rsid w:val="006A162B"/>
    <w:rsid w:val="006A4016"/>
    <w:rsid w:val="006A4A34"/>
    <w:rsid w:val="006B03F7"/>
    <w:rsid w:val="006B5FFF"/>
    <w:rsid w:val="006C162A"/>
    <w:rsid w:val="006D35DD"/>
    <w:rsid w:val="006D624F"/>
    <w:rsid w:val="006E4602"/>
    <w:rsid w:val="006E567F"/>
    <w:rsid w:val="006E6B23"/>
    <w:rsid w:val="007055FA"/>
    <w:rsid w:val="00721B07"/>
    <w:rsid w:val="00740266"/>
    <w:rsid w:val="00743033"/>
    <w:rsid w:val="0075061D"/>
    <w:rsid w:val="007B1043"/>
    <w:rsid w:val="007B73F1"/>
    <w:rsid w:val="007C3799"/>
    <w:rsid w:val="007E3CB5"/>
    <w:rsid w:val="007F3640"/>
    <w:rsid w:val="00816AB8"/>
    <w:rsid w:val="008224A3"/>
    <w:rsid w:val="008225DC"/>
    <w:rsid w:val="008442B1"/>
    <w:rsid w:val="008516AE"/>
    <w:rsid w:val="00853ADF"/>
    <w:rsid w:val="008735C8"/>
    <w:rsid w:val="00880177"/>
    <w:rsid w:val="00885A58"/>
    <w:rsid w:val="0089408A"/>
    <w:rsid w:val="008E1959"/>
    <w:rsid w:val="008E557D"/>
    <w:rsid w:val="00906D74"/>
    <w:rsid w:val="009101E5"/>
    <w:rsid w:val="0091705F"/>
    <w:rsid w:val="00937C4E"/>
    <w:rsid w:val="00937FFE"/>
    <w:rsid w:val="00941B8E"/>
    <w:rsid w:val="00947FA2"/>
    <w:rsid w:val="009526E3"/>
    <w:rsid w:val="00967003"/>
    <w:rsid w:val="009676B9"/>
    <w:rsid w:val="00972EB0"/>
    <w:rsid w:val="00973643"/>
    <w:rsid w:val="00974FFF"/>
    <w:rsid w:val="00994D10"/>
    <w:rsid w:val="009B0684"/>
    <w:rsid w:val="009C41C4"/>
    <w:rsid w:val="009C5F07"/>
    <w:rsid w:val="009E3044"/>
    <w:rsid w:val="009E5440"/>
    <w:rsid w:val="009E5457"/>
    <w:rsid w:val="009F14C2"/>
    <w:rsid w:val="009F48AB"/>
    <w:rsid w:val="00A125AB"/>
    <w:rsid w:val="00A14B3A"/>
    <w:rsid w:val="00A23917"/>
    <w:rsid w:val="00A24279"/>
    <w:rsid w:val="00A27E86"/>
    <w:rsid w:val="00A30583"/>
    <w:rsid w:val="00A501D4"/>
    <w:rsid w:val="00A507CF"/>
    <w:rsid w:val="00A5729E"/>
    <w:rsid w:val="00A83715"/>
    <w:rsid w:val="00A857E1"/>
    <w:rsid w:val="00AA541D"/>
    <w:rsid w:val="00AD4B5C"/>
    <w:rsid w:val="00AD60C5"/>
    <w:rsid w:val="00AE06DC"/>
    <w:rsid w:val="00AE1EE7"/>
    <w:rsid w:val="00B2674D"/>
    <w:rsid w:val="00B30851"/>
    <w:rsid w:val="00B53050"/>
    <w:rsid w:val="00B63F63"/>
    <w:rsid w:val="00B644A2"/>
    <w:rsid w:val="00B70722"/>
    <w:rsid w:val="00B74642"/>
    <w:rsid w:val="00B76D27"/>
    <w:rsid w:val="00B822E5"/>
    <w:rsid w:val="00BA650C"/>
    <w:rsid w:val="00BB3623"/>
    <w:rsid w:val="00BC373E"/>
    <w:rsid w:val="00BD7428"/>
    <w:rsid w:val="00BE2C14"/>
    <w:rsid w:val="00C37994"/>
    <w:rsid w:val="00C420DF"/>
    <w:rsid w:val="00C4457E"/>
    <w:rsid w:val="00C50AF5"/>
    <w:rsid w:val="00C82B24"/>
    <w:rsid w:val="00C92E9C"/>
    <w:rsid w:val="00C977C9"/>
    <w:rsid w:val="00CB1330"/>
    <w:rsid w:val="00CC4C45"/>
    <w:rsid w:val="00CD4E8B"/>
    <w:rsid w:val="00CE530D"/>
    <w:rsid w:val="00CE702B"/>
    <w:rsid w:val="00CF0683"/>
    <w:rsid w:val="00D21AD7"/>
    <w:rsid w:val="00D22C7D"/>
    <w:rsid w:val="00D34F51"/>
    <w:rsid w:val="00D47C17"/>
    <w:rsid w:val="00D567EF"/>
    <w:rsid w:val="00D6580A"/>
    <w:rsid w:val="00D65F73"/>
    <w:rsid w:val="00D70B63"/>
    <w:rsid w:val="00D92CF1"/>
    <w:rsid w:val="00D9647F"/>
    <w:rsid w:val="00DA0F3A"/>
    <w:rsid w:val="00DB00C6"/>
    <w:rsid w:val="00DC1F42"/>
    <w:rsid w:val="00DF407C"/>
    <w:rsid w:val="00E0516C"/>
    <w:rsid w:val="00E14C9D"/>
    <w:rsid w:val="00E52559"/>
    <w:rsid w:val="00E53FE7"/>
    <w:rsid w:val="00E54B2B"/>
    <w:rsid w:val="00E54BBD"/>
    <w:rsid w:val="00E56095"/>
    <w:rsid w:val="00E56C46"/>
    <w:rsid w:val="00E61AA0"/>
    <w:rsid w:val="00E7067B"/>
    <w:rsid w:val="00E70C23"/>
    <w:rsid w:val="00E715F0"/>
    <w:rsid w:val="00E74543"/>
    <w:rsid w:val="00E774C3"/>
    <w:rsid w:val="00E93784"/>
    <w:rsid w:val="00EA55D1"/>
    <w:rsid w:val="00ED2156"/>
    <w:rsid w:val="00EE10D9"/>
    <w:rsid w:val="00EE680B"/>
    <w:rsid w:val="00EF0483"/>
    <w:rsid w:val="00EF2FC4"/>
    <w:rsid w:val="00F14F18"/>
    <w:rsid w:val="00F20868"/>
    <w:rsid w:val="00F30520"/>
    <w:rsid w:val="00F3215B"/>
    <w:rsid w:val="00F46C50"/>
    <w:rsid w:val="00F50F92"/>
    <w:rsid w:val="00F54B7B"/>
    <w:rsid w:val="00F76210"/>
    <w:rsid w:val="00F80768"/>
    <w:rsid w:val="00F8347E"/>
    <w:rsid w:val="00F85161"/>
    <w:rsid w:val="00F914BF"/>
    <w:rsid w:val="00FA7A04"/>
    <w:rsid w:val="00FB54A3"/>
    <w:rsid w:val="00FD0373"/>
    <w:rsid w:val="00FD3DA2"/>
    <w:rsid w:val="00FD5372"/>
    <w:rsid w:val="00FF1A43"/>
    <w:rsid w:val="00FF6383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B8B146A"/>
  <w15:chartTrackingRefBased/>
  <w15:docId w15:val="{907F2263-D9E8-4CD2-99A0-416B1B88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57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C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2B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4C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CF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CF1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D92C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2CF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92C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6C32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4C9D"/>
    <w:pPr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3CB5"/>
    <w:pPr>
      <w:tabs>
        <w:tab w:val="right" w:leader="dot" w:pos="8494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E14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442B1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74C3"/>
    <w:rPr>
      <w:rFonts w:asciiTheme="majorHAnsi" w:eastAsiaTheme="majorEastAsia" w:hAnsiTheme="majorHAnsi" w:cstheme="majorBidi"/>
      <w:b/>
      <w:sz w:val="26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33DD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0516C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C977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9930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595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77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0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7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37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\OneDrive%20-%20Tajamar\ASIR\1&#186;%20ASIR\ISO%20(Sistemas)\506-IFern&#225;ndez-ISOPx-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882b3fbb6bb0428b255deecc6802d6e8">
  <xsd:schema xmlns:xsd="http://www.w3.org/2001/XMLSchema" xmlns:xs="http://www.w3.org/2001/XMLSchema" xmlns:p="http://schemas.microsoft.com/office/2006/metadata/properties" xmlns:ns3="719421d5-f989-4469-a2f2-23718f183d04" xmlns:ns4="b5239a4e-27ef-44fa-bcb7-3a965b4f02de" targetNamespace="http://schemas.microsoft.com/office/2006/metadata/properties" ma:root="true" ma:fieldsID="e33cdcc4a3b4b7d5455cacfcb991c019" ns3:_="" ns4:_="">
    <xsd:import namespace="719421d5-f989-4469-a2f2-23718f183d04"/>
    <xsd:import namespace="b5239a4e-27ef-44fa-bcb7-3a965b4f02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0981A-7D0C-4ACA-85B9-F9B52BDE7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421d5-f989-4469-a2f2-23718f183d04"/>
    <ds:schemaRef ds:uri="b5239a4e-27ef-44fa-bcb7-3a965b4f0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E66D9-E6E1-4861-9ABF-90252CC1D5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93D96D-DE07-4A57-961D-972C0246C7D7}">
  <ds:schemaRefs>
    <ds:schemaRef ds:uri="http://schemas.microsoft.com/office/2006/metadata/properties"/>
    <ds:schemaRef ds:uri="http://schemas.microsoft.com/office/infopath/2007/PartnerControls"/>
    <ds:schemaRef ds:uri="719421d5-f989-4469-a2f2-23718f183d04"/>
  </ds:schemaRefs>
</ds:datastoreItem>
</file>

<file path=customXml/itemProps5.xml><?xml version="1.0" encoding="utf-8"?>
<ds:datastoreItem xmlns:ds="http://schemas.openxmlformats.org/officeDocument/2006/customXml" ds:itemID="{BAD01760-B53D-4064-8F98-4B2EC6E5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506-IFernández-ISOPx-Plantilla</Template>
  <TotalTime>121</TotalTime>
  <Pages>7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Fernandez</dc:creator>
  <cp:keywords/>
  <dc:description/>
  <cp:lastModifiedBy>Ivan Fernandez Aguilera</cp:lastModifiedBy>
  <cp:revision>68</cp:revision>
  <dcterms:created xsi:type="dcterms:W3CDTF">2023-10-28T18:25:00Z</dcterms:created>
  <dcterms:modified xsi:type="dcterms:W3CDTF">2023-11-28T16:43:00Z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