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4315292"/>
        <w:docPartObj>
          <w:docPartGallery w:val="Cover Pages"/>
          <w:docPartUnique/>
        </w:docPartObj>
      </w:sdtPr>
      <w:sdtContent>
        <w:p w14:paraId="080EF512" w14:textId="77777777" w:rsidR="008442B1" w:rsidRDefault="008442B1" w:rsidP="00844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B9BF4FF" wp14:editId="6912B2FA">
                    <wp:simplePos x="0" y="0"/>
                    <wp:positionH relativeFrom="rightMargin">
                      <wp:align>left</wp:align>
                    </wp:positionH>
                    <wp:positionV relativeFrom="page">
                      <wp:align>top</wp:align>
                    </wp:positionV>
                    <wp:extent cx="895350" cy="2486025"/>
                    <wp:effectExtent l="0" t="0" r="0" b="9525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5350" cy="2486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EBA719" w14:textId="21B7A555" w:rsidR="00D92CF1" w:rsidRDefault="00F76210" w:rsidP="00D92CF1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17</w:t>
                                </w:r>
                                <w:r w:rsidR="00564896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/1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564896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B9BF4FF" id="Rectángulo 130" o:spid="_x0000_s1026" style="position:absolute;left:0;text-align:left;margin-left:0;margin-top:0;width:70.5pt;height:195.75pt;z-index:251657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77EBA719" w14:textId="21B7A555" w:rsidR="00D92CF1" w:rsidRDefault="00F76210" w:rsidP="00D92CF1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17</w:t>
                          </w:r>
                          <w:r w:rsidR="00564896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 w:rsidR="00564896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0DC6524" w14:textId="77777777" w:rsidR="008442B1" w:rsidRDefault="00D92CF1" w:rsidP="008442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0D690095" wp14:editId="10480CDA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-280641</wp:posOffset>
                    </wp:positionV>
                    <wp:extent cx="7553325" cy="8391971"/>
                    <wp:effectExtent l="0" t="0" r="952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53325" cy="8391973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066DC9" w14:textId="77777777" w:rsidR="00D92CF1" w:rsidRPr="00591C44" w:rsidRDefault="00D92CF1" w:rsidP="00D92CF1">
                                  <w:pPr>
                                    <w:pStyle w:val="Prrafodelista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690095" id="Grupo 125" o:spid="_x0000_s1027" style="position:absolute;left:0;text-align:left;margin-left:543.55pt;margin-top:-22.1pt;width:594.75pt;height:660.8pt;z-index:-251660288;mso-position-horizontal:right;mso-position-horizontal-relative:page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066DC9" w14:textId="77777777" w:rsidR="00D92CF1" w:rsidRPr="00591C44" w:rsidRDefault="00D92CF1" w:rsidP="00D92CF1">
                            <w:pPr>
                              <w:pStyle w:val="Prrafodelista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E14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21CDEE" wp14:editId="26E5E8E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7019290</wp:posOffset>
                    </wp:positionV>
                    <wp:extent cx="5400675" cy="1228725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1228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7B4C02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Alumno</w:t>
                                </w:r>
                                <w:r>
                                  <w:t>: Iván Fernández Aguilera</w:t>
                                </w:r>
                              </w:p>
                              <w:p w14:paraId="141FA9C4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Ciclo</w:t>
                                </w:r>
                                <w:r>
                                  <w:t>: Administración de Sistemas Informáticos en Red</w:t>
                                </w:r>
                              </w:p>
                              <w:p w14:paraId="1DC09128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Módulo</w:t>
                                </w:r>
                                <w:r>
                                  <w:t xml:space="preserve">: </w:t>
                                </w:r>
                                <w:r w:rsidR="002E24ED" w:rsidRPr="002E24ED">
                                  <w:t>Implantación de Sistemas Operativos</w:t>
                                </w:r>
                              </w:p>
                              <w:p w14:paraId="7F8D73E9" w14:textId="77777777" w:rsidR="00E14C9D" w:rsidRDefault="00E14C9D" w:rsidP="00E14C9D">
                                <w:r w:rsidRPr="00E14C9D">
                                  <w:rPr>
                                    <w:u w:val="single"/>
                                  </w:rPr>
                                  <w:t>Nombre Profesor</w:t>
                                </w:r>
                                <w:r>
                                  <w:t xml:space="preserve">: </w:t>
                                </w:r>
                                <w:r w:rsidR="00E70C23" w:rsidRPr="00E70C23">
                                  <w:t>Alfredo Abad Domingo</w:t>
                                </w:r>
                              </w:p>
                              <w:p w14:paraId="70A49D50" w14:textId="77777777" w:rsidR="00E14C9D" w:rsidRDefault="00E14C9D" w:rsidP="00E14C9D"/>
                              <w:p w14:paraId="76340703" w14:textId="77777777" w:rsidR="00E14C9D" w:rsidRDefault="00E14C9D" w:rsidP="00E14C9D"/>
                              <w:p w14:paraId="44FDEF28" w14:textId="77777777" w:rsidR="00E14C9D" w:rsidRPr="00D92CF1" w:rsidRDefault="00E14C9D" w:rsidP="00E14C9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1CD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0" type="#_x0000_t202" style="position:absolute;left:0;text-align:left;margin-left:374.05pt;margin-top:552.7pt;width:425.25pt;height:9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" filled="f" stroked="f" strokeweight=".5pt">
                    <v:textbox>
                      <w:txbxContent>
                        <w:p w14:paraId="0B7B4C02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Alumno</w:t>
                          </w:r>
                          <w:r>
                            <w:t>: Iván Fernández Aguilera</w:t>
                          </w:r>
                        </w:p>
                        <w:p w14:paraId="141FA9C4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Ciclo</w:t>
                          </w:r>
                          <w:r>
                            <w:t>: Administración de Sistemas Informáticos en Red</w:t>
                          </w:r>
                        </w:p>
                        <w:p w14:paraId="1DC09128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Módulo</w:t>
                          </w:r>
                          <w:r>
                            <w:t xml:space="preserve">: </w:t>
                          </w:r>
                          <w:r w:rsidR="002E24ED" w:rsidRPr="002E24ED">
                            <w:t>Implantación de Sistemas Operativos</w:t>
                          </w:r>
                        </w:p>
                        <w:p w14:paraId="7F8D73E9" w14:textId="77777777" w:rsidR="00E14C9D" w:rsidRDefault="00E14C9D" w:rsidP="00E14C9D">
                          <w:r w:rsidRPr="00E14C9D">
                            <w:rPr>
                              <w:u w:val="single"/>
                            </w:rPr>
                            <w:t>Nombre Profesor</w:t>
                          </w:r>
                          <w:r>
                            <w:t xml:space="preserve">: </w:t>
                          </w:r>
                          <w:r w:rsidR="00E70C23" w:rsidRPr="00E70C23">
                            <w:t>Alfredo Abad Domingo</w:t>
                          </w:r>
                        </w:p>
                        <w:p w14:paraId="70A49D50" w14:textId="77777777" w:rsidR="00E14C9D" w:rsidRDefault="00E14C9D" w:rsidP="00E14C9D"/>
                        <w:p w14:paraId="76340703" w14:textId="77777777" w:rsidR="00E14C9D" w:rsidRDefault="00E14C9D" w:rsidP="00E14C9D"/>
                        <w:p w14:paraId="44FDEF28" w14:textId="77777777" w:rsidR="00E14C9D" w:rsidRPr="00D92CF1" w:rsidRDefault="00E14C9D" w:rsidP="00E14C9D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567D2" wp14:editId="7F0CC5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4409441</wp:posOffset>
                    </wp:positionV>
                    <wp:extent cx="5400675" cy="169545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169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66E6B8" w14:textId="33549AE4" w:rsidR="00D92CF1" w:rsidRPr="00E14C9D" w:rsidRDefault="000F7075" w:rsidP="00D92CF1">
                                <w:pPr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 xml:space="preserve">Práctica </w:t>
                                </w:r>
                                <w:r w:rsidR="002E24ED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ISO</w:t>
                                </w:r>
                                <w:r w:rsidRPr="000F7075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P</w:t>
                                </w:r>
                                <w:r w:rsidR="00F76210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>203</w:t>
                                </w:r>
                                <w:r w:rsidR="00D92CF1" w:rsidRPr="00E14C9D">
                                  <w:rPr>
                                    <w:color w:val="FFFFFF" w:themeColor="background1"/>
                                    <w:sz w:val="48"/>
                                    <w:u w:val="single"/>
                                  </w:rPr>
                                  <w:t xml:space="preserve">: </w:t>
                                </w:r>
                              </w:p>
                              <w:p w14:paraId="0DADEC00" w14:textId="1075780A" w:rsidR="00D92CF1" w:rsidRPr="00D92CF1" w:rsidRDefault="00F76210" w:rsidP="00F76210">
                                <w:pPr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F76210">
                                  <w:rPr>
                                    <w:color w:val="FFFFFF" w:themeColor="background1"/>
                                    <w:sz w:val="48"/>
                                  </w:rPr>
                                  <w:t>Ejecución de una aplicación JAVA en Windows y en Linux.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2567D2" id="Cuadro de texto 1" o:spid="_x0000_s1031" type="#_x0000_t202" style="position:absolute;left:0;text-align:left;margin-left:374.05pt;margin-top:347.2pt;width:425.2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X/GwIAADQEAAAOAAAAZHJzL2Uyb0RvYy54bWysU01vGyEQvVfqf0Dc6/U6t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" filled="f" stroked="f" strokeweight=".5pt">
                    <v:textbox>
                      <w:txbxContent>
                        <w:p w14:paraId="3366E6B8" w14:textId="33549AE4" w:rsidR="00D92CF1" w:rsidRPr="00E14C9D" w:rsidRDefault="000F7075" w:rsidP="00D92CF1">
                          <w:pPr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 xml:space="preserve">Práctica </w:t>
                          </w:r>
                          <w:r w:rsidR="002E24ED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ISO</w:t>
                          </w:r>
                          <w:r w:rsidRPr="000F7075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P</w:t>
                          </w:r>
                          <w:r w:rsidR="00F76210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>203</w:t>
                          </w:r>
                          <w:r w:rsidR="00D92CF1" w:rsidRPr="00E14C9D">
                            <w:rPr>
                              <w:color w:val="FFFFFF" w:themeColor="background1"/>
                              <w:sz w:val="48"/>
                              <w:u w:val="single"/>
                            </w:rPr>
                            <w:t xml:space="preserve">: </w:t>
                          </w:r>
                        </w:p>
                        <w:p w14:paraId="0DADEC00" w14:textId="1075780A" w:rsidR="00D92CF1" w:rsidRPr="00D92CF1" w:rsidRDefault="00F76210" w:rsidP="00F76210">
                          <w:pPr>
                            <w:rPr>
                              <w:color w:val="FFFFFF" w:themeColor="background1"/>
                              <w:sz w:val="48"/>
                            </w:rPr>
                          </w:pPr>
                          <w:r w:rsidRPr="00F76210">
                            <w:rPr>
                              <w:color w:val="FFFFFF" w:themeColor="background1"/>
                              <w:sz w:val="48"/>
                            </w:rPr>
                            <w:t>Ejecución de una aplicación JAVA en Windows y en Linux.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6220F95B" w14:textId="77777777" w:rsidR="008442B1" w:rsidRDefault="008442B1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2086905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B0BC0" w14:textId="77777777" w:rsidR="008442B1" w:rsidRDefault="008442B1" w:rsidP="008442B1">
          <w:pPr>
            <w:pStyle w:val="TtuloTDC"/>
            <w:shd w:val="clear" w:color="auto" w:fill="D5DCE4" w:themeFill="text2" w:themeFillTint="33"/>
            <w:jc w:val="center"/>
          </w:pPr>
          <w:r>
            <w:t>Tabla de contenido</w:t>
          </w:r>
        </w:p>
        <w:p w14:paraId="10CE899D" w14:textId="77777777" w:rsidR="008442B1" w:rsidRPr="008442B1" w:rsidRDefault="008442B1" w:rsidP="008442B1">
          <w:pPr>
            <w:rPr>
              <w:lang w:eastAsia="es-ES"/>
            </w:rPr>
          </w:pPr>
        </w:p>
        <w:p w14:paraId="5ED9B433" w14:textId="7D2EE3AF" w:rsidR="00A23917" w:rsidRDefault="00A14B3A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49421542" w:history="1">
            <w:r w:rsidR="00A23917" w:rsidRPr="002E71F9">
              <w:rPr>
                <w:rStyle w:val="Hipervnculo"/>
              </w:rPr>
              <w:t>1. Objetivo de la práctica</w:t>
            </w:r>
            <w:r w:rsidR="00A23917">
              <w:rPr>
                <w:webHidden/>
              </w:rPr>
              <w:tab/>
            </w:r>
            <w:r w:rsidR="00A23917">
              <w:rPr>
                <w:webHidden/>
              </w:rPr>
              <w:fldChar w:fldCharType="begin"/>
            </w:r>
            <w:r w:rsidR="00A23917">
              <w:rPr>
                <w:webHidden/>
              </w:rPr>
              <w:instrText xml:space="preserve"> PAGEREF _Toc149421542 \h </w:instrText>
            </w:r>
            <w:r w:rsidR="00A23917">
              <w:rPr>
                <w:webHidden/>
              </w:rPr>
            </w:r>
            <w:r w:rsidR="00A23917">
              <w:rPr>
                <w:webHidden/>
              </w:rPr>
              <w:fldChar w:fldCharType="separate"/>
            </w:r>
            <w:r w:rsidR="003E2B26">
              <w:rPr>
                <w:webHidden/>
              </w:rPr>
              <w:t>2</w:t>
            </w:r>
            <w:r w:rsidR="00A23917">
              <w:rPr>
                <w:webHidden/>
              </w:rPr>
              <w:fldChar w:fldCharType="end"/>
            </w:r>
          </w:hyperlink>
        </w:p>
        <w:p w14:paraId="60E2EBCE" w14:textId="1089D86A" w:rsidR="00A23917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49421543" w:history="1">
            <w:r w:rsidR="00A23917" w:rsidRPr="002E71F9">
              <w:rPr>
                <w:rStyle w:val="Hipervnculo"/>
              </w:rPr>
              <w:t>2. Inventario de material necesario</w:t>
            </w:r>
            <w:r w:rsidR="00A23917">
              <w:rPr>
                <w:webHidden/>
              </w:rPr>
              <w:tab/>
            </w:r>
            <w:r w:rsidR="00A23917">
              <w:rPr>
                <w:webHidden/>
              </w:rPr>
              <w:fldChar w:fldCharType="begin"/>
            </w:r>
            <w:r w:rsidR="00A23917">
              <w:rPr>
                <w:webHidden/>
              </w:rPr>
              <w:instrText xml:space="preserve"> PAGEREF _Toc149421543 \h </w:instrText>
            </w:r>
            <w:r w:rsidR="00A23917">
              <w:rPr>
                <w:webHidden/>
              </w:rPr>
            </w:r>
            <w:r w:rsidR="00A23917">
              <w:rPr>
                <w:webHidden/>
              </w:rPr>
              <w:fldChar w:fldCharType="separate"/>
            </w:r>
            <w:r w:rsidR="003E2B26">
              <w:rPr>
                <w:webHidden/>
              </w:rPr>
              <w:t>3</w:t>
            </w:r>
            <w:r w:rsidR="00A23917">
              <w:rPr>
                <w:webHidden/>
              </w:rPr>
              <w:fldChar w:fldCharType="end"/>
            </w:r>
          </w:hyperlink>
        </w:p>
        <w:p w14:paraId="7C7D3186" w14:textId="57F8C530" w:rsidR="00A23917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49421544" w:history="1">
            <w:r w:rsidR="00A23917" w:rsidRPr="002E71F9">
              <w:rPr>
                <w:rStyle w:val="Hipervnculo"/>
              </w:rPr>
              <w:t>3. Ejecución</w:t>
            </w:r>
            <w:r w:rsidR="00A23917">
              <w:rPr>
                <w:webHidden/>
              </w:rPr>
              <w:tab/>
            </w:r>
            <w:r w:rsidR="00A23917">
              <w:rPr>
                <w:webHidden/>
              </w:rPr>
              <w:fldChar w:fldCharType="begin"/>
            </w:r>
            <w:r w:rsidR="00A23917">
              <w:rPr>
                <w:webHidden/>
              </w:rPr>
              <w:instrText xml:space="preserve"> PAGEREF _Toc149421544 \h </w:instrText>
            </w:r>
            <w:r w:rsidR="00A23917">
              <w:rPr>
                <w:webHidden/>
              </w:rPr>
            </w:r>
            <w:r w:rsidR="00A23917">
              <w:rPr>
                <w:webHidden/>
              </w:rPr>
              <w:fldChar w:fldCharType="separate"/>
            </w:r>
            <w:r w:rsidR="003E2B26">
              <w:rPr>
                <w:webHidden/>
              </w:rPr>
              <w:t>4</w:t>
            </w:r>
            <w:r w:rsidR="00A23917">
              <w:rPr>
                <w:webHidden/>
              </w:rPr>
              <w:fldChar w:fldCharType="end"/>
            </w:r>
          </w:hyperlink>
        </w:p>
        <w:p w14:paraId="69E1CCE6" w14:textId="7D757C7C" w:rsidR="00A23917" w:rsidRDefault="00000000">
          <w:pPr>
            <w:pStyle w:val="TD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es-ES"/>
              <w14:ligatures w14:val="standardContextual"/>
            </w:rPr>
          </w:pPr>
          <w:hyperlink w:anchor="_Toc149421545" w:history="1">
            <w:r w:rsidR="00A23917" w:rsidRPr="002E71F9">
              <w:rPr>
                <w:rStyle w:val="Hipervnculo"/>
              </w:rPr>
              <w:t>4. Consideraciones finales</w:t>
            </w:r>
            <w:r w:rsidR="00A23917">
              <w:rPr>
                <w:webHidden/>
              </w:rPr>
              <w:tab/>
            </w:r>
            <w:r w:rsidR="00A23917">
              <w:rPr>
                <w:webHidden/>
              </w:rPr>
              <w:fldChar w:fldCharType="begin"/>
            </w:r>
            <w:r w:rsidR="00A23917">
              <w:rPr>
                <w:webHidden/>
              </w:rPr>
              <w:instrText xml:space="preserve"> PAGEREF _Toc149421545 \h </w:instrText>
            </w:r>
            <w:r w:rsidR="00A23917">
              <w:rPr>
                <w:webHidden/>
              </w:rPr>
            </w:r>
            <w:r w:rsidR="00A23917">
              <w:rPr>
                <w:webHidden/>
              </w:rPr>
              <w:fldChar w:fldCharType="separate"/>
            </w:r>
            <w:r w:rsidR="003E2B26">
              <w:rPr>
                <w:webHidden/>
              </w:rPr>
              <w:t>7</w:t>
            </w:r>
            <w:r w:rsidR="00A23917">
              <w:rPr>
                <w:webHidden/>
              </w:rPr>
              <w:fldChar w:fldCharType="end"/>
            </w:r>
          </w:hyperlink>
        </w:p>
        <w:p w14:paraId="1AE47CFF" w14:textId="167E9110" w:rsidR="008442B1" w:rsidRDefault="00A14B3A">
          <w:r>
            <w:rPr>
              <w:b/>
              <w:bCs/>
              <w:noProof/>
            </w:rPr>
            <w:fldChar w:fldCharType="end"/>
          </w:r>
        </w:p>
      </w:sdtContent>
    </w:sdt>
    <w:p w14:paraId="4A9C09BF" w14:textId="77777777" w:rsidR="008442B1" w:rsidRDefault="008442B1" w:rsidP="008442B1"/>
    <w:p w14:paraId="5F2EB1D3" w14:textId="77777777" w:rsidR="008442B1" w:rsidRDefault="008442B1" w:rsidP="008442B1"/>
    <w:p w14:paraId="1D68CE1C" w14:textId="77777777" w:rsidR="000F7075" w:rsidRDefault="000F7075" w:rsidP="008442B1"/>
    <w:p w14:paraId="58B7D592" w14:textId="77777777" w:rsidR="000F7075" w:rsidRDefault="000F7075" w:rsidP="008442B1"/>
    <w:p w14:paraId="1F89343B" w14:textId="77777777" w:rsidR="000F7075" w:rsidRDefault="000F7075" w:rsidP="008442B1"/>
    <w:p w14:paraId="6DA58E60" w14:textId="77777777" w:rsidR="000F7075" w:rsidRDefault="000F7075" w:rsidP="008442B1"/>
    <w:p w14:paraId="0353FC01" w14:textId="77777777" w:rsidR="000F7075" w:rsidRDefault="000F7075" w:rsidP="008442B1"/>
    <w:p w14:paraId="47F7610B" w14:textId="77777777" w:rsidR="000F7075" w:rsidRDefault="000F7075" w:rsidP="008442B1"/>
    <w:p w14:paraId="7852C30E" w14:textId="77777777" w:rsidR="000F7075" w:rsidRDefault="000F7075" w:rsidP="008442B1"/>
    <w:p w14:paraId="1A11DBB0" w14:textId="77777777" w:rsidR="000F7075" w:rsidRDefault="000F7075" w:rsidP="008442B1"/>
    <w:p w14:paraId="3A259C1F" w14:textId="77777777" w:rsidR="000F7075" w:rsidRDefault="000F7075" w:rsidP="008442B1"/>
    <w:p w14:paraId="4FE3190B" w14:textId="77777777" w:rsidR="000F7075" w:rsidRDefault="000F7075" w:rsidP="008442B1"/>
    <w:p w14:paraId="56449549" w14:textId="77777777" w:rsidR="000F7075" w:rsidRDefault="000F7075" w:rsidP="008442B1"/>
    <w:p w14:paraId="201FE6A4" w14:textId="77777777" w:rsidR="000F7075" w:rsidRDefault="000F7075" w:rsidP="008442B1"/>
    <w:p w14:paraId="02DFE23F" w14:textId="77777777" w:rsidR="000F7075" w:rsidRDefault="000F7075" w:rsidP="008442B1"/>
    <w:p w14:paraId="61F734FF" w14:textId="77777777" w:rsidR="000F7075" w:rsidRDefault="000F7075" w:rsidP="008442B1"/>
    <w:p w14:paraId="63B8F7A0" w14:textId="77777777" w:rsidR="000F7075" w:rsidRDefault="000F7075" w:rsidP="008442B1"/>
    <w:p w14:paraId="4A008F90" w14:textId="77777777" w:rsidR="000F7075" w:rsidRDefault="000F7075" w:rsidP="008442B1"/>
    <w:p w14:paraId="12906A5F" w14:textId="77777777" w:rsidR="000F7075" w:rsidRDefault="000F7075" w:rsidP="008442B1"/>
    <w:p w14:paraId="494D76EF" w14:textId="77777777" w:rsidR="000F7075" w:rsidRDefault="000F7075" w:rsidP="008442B1"/>
    <w:p w14:paraId="3BD8800C" w14:textId="77777777" w:rsidR="000F7075" w:rsidRDefault="000F7075" w:rsidP="008442B1"/>
    <w:p w14:paraId="7BB5224C" w14:textId="77777777" w:rsidR="008442B1" w:rsidRDefault="008442B1" w:rsidP="008442B1"/>
    <w:p w14:paraId="6EF1CAEC" w14:textId="77777777" w:rsidR="003D3723" w:rsidRDefault="003D3723" w:rsidP="008442B1"/>
    <w:p w14:paraId="4D02AFC0" w14:textId="77777777" w:rsidR="003D3723" w:rsidRDefault="00A27E86" w:rsidP="00A27E86">
      <w:pPr>
        <w:pStyle w:val="Ttulo1"/>
      </w:pPr>
      <w:bookmarkStart w:id="0" w:name="_Toc149421542"/>
      <w:r>
        <w:lastRenderedPageBreak/>
        <w:t xml:space="preserve">1. </w:t>
      </w:r>
      <w:r w:rsidR="00906D74" w:rsidRPr="00906D74">
        <w:t>Objetivo de la práctica</w:t>
      </w:r>
      <w:bookmarkEnd w:id="0"/>
    </w:p>
    <w:p w14:paraId="7B1D47DE" w14:textId="77777777" w:rsidR="008442B1" w:rsidRDefault="008442B1" w:rsidP="008442B1"/>
    <w:p w14:paraId="2D5AF7CD" w14:textId="3868589E" w:rsidR="00A27E86" w:rsidRDefault="009676B9" w:rsidP="008442B1">
      <w:r>
        <w:t>Veremos como instalar Java y abrir un archivo en Windows con la extensión .jar.</w:t>
      </w:r>
    </w:p>
    <w:p w14:paraId="40B69A8E" w14:textId="77777777" w:rsidR="00A23917" w:rsidRDefault="00A23917" w:rsidP="008442B1"/>
    <w:p w14:paraId="15E13989" w14:textId="77777777" w:rsidR="00A27E86" w:rsidRDefault="00A27E86" w:rsidP="008442B1"/>
    <w:p w14:paraId="7C68E9DF" w14:textId="77777777" w:rsidR="00A27E86" w:rsidRDefault="00A27E86" w:rsidP="008442B1"/>
    <w:p w14:paraId="5FE11D8D" w14:textId="77777777" w:rsidR="00A27E86" w:rsidRDefault="00A27E86" w:rsidP="008442B1"/>
    <w:p w14:paraId="5A3788B5" w14:textId="77777777" w:rsidR="00A27E86" w:rsidRDefault="00A27E86" w:rsidP="008442B1"/>
    <w:p w14:paraId="1F846378" w14:textId="77777777" w:rsidR="00A27E86" w:rsidRDefault="00A27E86" w:rsidP="008442B1"/>
    <w:p w14:paraId="34E8B2A9" w14:textId="77777777" w:rsidR="00A27E86" w:rsidRDefault="00A27E86" w:rsidP="008442B1"/>
    <w:p w14:paraId="5E1ABC7C" w14:textId="77777777" w:rsidR="00A27E86" w:rsidRDefault="00A27E86" w:rsidP="008442B1"/>
    <w:p w14:paraId="42BDB8A3" w14:textId="77777777" w:rsidR="00A27E86" w:rsidRDefault="00A27E86" w:rsidP="008442B1"/>
    <w:p w14:paraId="03612C05" w14:textId="77777777" w:rsidR="00A27E86" w:rsidRDefault="00A27E86" w:rsidP="008442B1"/>
    <w:p w14:paraId="41E27762" w14:textId="77777777" w:rsidR="00A27E86" w:rsidRDefault="00A27E86" w:rsidP="008442B1"/>
    <w:p w14:paraId="280AD3F4" w14:textId="77777777" w:rsidR="00A27E86" w:rsidRDefault="00A27E86" w:rsidP="008442B1"/>
    <w:p w14:paraId="4271F9F4" w14:textId="77777777" w:rsidR="00A27E86" w:rsidRDefault="00A27E86" w:rsidP="008442B1"/>
    <w:p w14:paraId="298ED5F7" w14:textId="77777777" w:rsidR="00A27E86" w:rsidRDefault="00A27E86" w:rsidP="008442B1"/>
    <w:p w14:paraId="67B333C7" w14:textId="77777777" w:rsidR="00A27E86" w:rsidRDefault="00A27E86" w:rsidP="008442B1"/>
    <w:p w14:paraId="60D64B55" w14:textId="77777777" w:rsidR="00A27E86" w:rsidRDefault="00A27E86" w:rsidP="008442B1"/>
    <w:p w14:paraId="1814E741" w14:textId="77777777" w:rsidR="00A27E86" w:rsidRDefault="00A27E86" w:rsidP="008442B1"/>
    <w:p w14:paraId="74F86740" w14:textId="77777777" w:rsidR="00A27E86" w:rsidRDefault="00A27E86" w:rsidP="008442B1"/>
    <w:p w14:paraId="789DFCC1" w14:textId="77777777" w:rsidR="00A27E86" w:rsidRDefault="00A27E86" w:rsidP="008442B1"/>
    <w:p w14:paraId="5FF677B7" w14:textId="77777777" w:rsidR="00A27E86" w:rsidRDefault="00A27E86" w:rsidP="008442B1"/>
    <w:p w14:paraId="0D5B8E36" w14:textId="77777777" w:rsidR="00A27E86" w:rsidRDefault="00A27E86" w:rsidP="008442B1"/>
    <w:p w14:paraId="0C6B6238" w14:textId="77777777" w:rsidR="0049113D" w:rsidRDefault="0049113D" w:rsidP="008442B1"/>
    <w:p w14:paraId="0EA3C574" w14:textId="77777777" w:rsidR="0049113D" w:rsidRDefault="0049113D" w:rsidP="008442B1"/>
    <w:p w14:paraId="3BDAB514" w14:textId="77777777" w:rsidR="0049113D" w:rsidRDefault="0049113D" w:rsidP="008442B1"/>
    <w:p w14:paraId="5061941C" w14:textId="77777777" w:rsidR="0049113D" w:rsidRDefault="0049113D" w:rsidP="008442B1"/>
    <w:p w14:paraId="4A7BD9D4" w14:textId="77777777" w:rsidR="00A27E86" w:rsidRDefault="00A27E86" w:rsidP="008442B1"/>
    <w:p w14:paraId="0C6063D3" w14:textId="77777777" w:rsidR="00A27E86" w:rsidRDefault="00A27E86" w:rsidP="008442B1"/>
    <w:p w14:paraId="68E245E7" w14:textId="77777777" w:rsidR="00B644A2" w:rsidRDefault="005D2A56" w:rsidP="00CB1330">
      <w:pPr>
        <w:pStyle w:val="Ttulo1"/>
      </w:pPr>
      <w:bookmarkStart w:id="1" w:name="_Toc149421543"/>
      <w:r>
        <w:lastRenderedPageBreak/>
        <w:t xml:space="preserve">2. </w:t>
      </w:r>
      <w:r w:rsidR="00B70722" w:rsidRPr="00B70722">
        <w:t>Inventario de material necesario</w:t>
      </w:r>
      <w:bookmarkEnd w:id="1"/>
    </w:p>
    <w:p w14:paraId="6E488B7C" w14:textId="77777777" w:rsidR="00153530" w:rsidRDefault="00153530" w:rsidP="00B63F63"/>
    <w:p w14:paraId="495DA86C" w14:textId="48BEEB91" w:rsidR="00B63F63" w:rsidRDefault="003E2B26" w:rsidP="00B63F63">
      <w:pPr>
        <w:pStyle w:val="Prrafodelista"/>
        <w:numPr>
          <w:ilvl w:val="0"/>
          <w:numId w:val="26"/>
        </w:numPr>
      </w:pPr>
      <w:r>
        <w:t>Máquina</w:t>
      </w:r>
      <w:r w:rsidR="009676B9">
        <w:t xml:space="preserve"> virtual de Windows y de Ubuntu</w:t>
      </w:r>
    </w:p>
    <w:p w14:paraId="4FCBEC4F" w14:textId="7684FB68" w:rsidR="00D47C17" w:rsidRDefault="00D47C17" w:rsidP="00D47C17">
      <w:pPr>
        <w:pStyle w:val="Prrafodelista"/>
        <w:numPr>
          <w:ilvl w:val="0"/>
          <w:numId w:val="26"/>
        </w:numPr>
      </w:pPr>
      <w:r>
        <w:t xml:space="preserve">PC </w:t>
      </w:r>
    </w:p>
    <w:p w14:paraId="701BF886" w14:textId="77777777" w:rsidR="00153530" w:rsidRDefault="00153530" w:rsidP="00C420DF">
      <w:pPr>
        <w:ind w:left="360"/>
      </w:pPr>
    </w:p>
    <w:p w14:paraId="7C1A1CD8" w14:textId="77777777" w:rsidR="00153530" w:rsidRDefault="00153530" w:rsidP="00C420DF">
      <w:pPr>
        <w:ind w:left="360"/>
      </w:pPr>
    </w:p>
    <w:p w14:paraId="10D18787" w14:textId="77777777" w:rsidR="00153530" w:rsidRDefault="00153530" w:rsidP="00C420DF">
      <w:pPr>
        <w:ind w:left="360"/>
      </w:pPr>
    </w:p>
    <w:p w14:paraId="5148FFA9" w14:textId="77777777" w:rsidR="00153530" w:rsidRDefault="00153530" w:rsidP="00C420DF">
      <w:pPr>
        <w:ind w:left="360"/>
      </w:pPr>
    </w:p>
    <w:p w14:paraId="7884EA61" w14:textId="77777777" w:rsidR="00153530" w:rsidRDefault="00153530" w:rsidP="00C420DF">
      <w:pPr>
        <w:ind w:left="360"/>
      </w:pPr>
    </w:p>
    <w:p w14:paraId="1E209256" w14:textId="77777777" w:rsidR="00153530" w:rsidRDefault="00153530" w:rsidP="00C420DF">
      <w:pPr>
        <w:ind w:left="360"/>
      </w:pPr>
    </w:p>
    <w:p w14:paraId="629AB3E6" w14:textId="77777777" w:rsidR="00153530" w:rsidRDefault="00153530" w:rsidP="00C420DF">
      <w:pPr>
        <w:ind w:left="360"/>
      </w:pPr>
    </w:p>
    <w:p w14:paraId="63F46368" w14:textId="77777777" w:rsidR="00153530" w:rsidRDefault="00153530" w:rsidP="00C420DF">
      <w:pPr>
        <w:ind w:left="360"/>
      </w:pPr>
    </w:p>
    <w:p w14:paraId="3196795B" w14:textId="77777777" w:rsidR="00153530" w:rsidRDefault="00153530" w:rsidP="00C420DF">
      <w:pPr>
        <w:ind w:left="360"/>
      </w:pPr>
    </w:p>
    <w:p w14:paraId="74BA5319" w14:textId="77777777" w:rsidR="00153530" w:rsidRDefault="00153530" w:rsidP="00C420DF">
      <w:pPr>
        <w:ind w:left="360"/>
      </w:pPr>
    </w:p>
    <w:p w14:paraId="2B12EB62" w14:textId="77777777" w:rsidR="00153530" w:rsidRDefault="00153530" w:rsidP="00C420DF">
      <w:pPr>
        <w:ind w:left="360"/>
      </w:pPr>
    </w:p>
    <w:p w14:paraId="0FDCC77A" w14:textId="77777777" w:rsidR="00153530" w:rsidRDefault="00153530" w:rsidP="00C420DF">
      <w:pPr>
        <w:ind w:left="360"/>
      </w:pPr>
    </w:p>
    <w:p w14:paraId="23DD41A1" w14:textId="77777777" w:rsidR="00153530" w:rsidRDefault="00153530" w:rsidP="00C420DF">
      <w:pPr>
        <w:ind w:left="360"/>
      </w:pPr>
    </w:p>
    <w:p w14:paraId="7A2B7AB4" w14:textId="77777777" w:rsidR="00153530" w:rsidRDefault="00153530" w:rsidP="00C420DF">
      <w:pPr>
        <w:ind w:left="360"/>
      </w:pPr>
    </w:p>
    <w:p w14:paraId="710F3496" w14:textId="77777777" w:rsidR="00153530" w:rsidRDefault="00153530" w:rsidP="00C420DF">
      <w:pPr>
        <w:ind w:left="360"/>
      </w:pPr>
    </w:p>
    <w:p w14:paraId="6F615F97" w14:textId="77777777" w:rsidR="00153530" w:rsidRDefault="00153530" w:rsidP="00C420DF">
      <w:pPr>
        <w:ind w:left="360"/>
      </w:pPr>
    </w:p>
    <w:p w14:paraId="059D22DD" w14:textId="77777777" w:rsidR="00153530" w:rsidRDefault="00153530" w:rsidP="00C420DF">
      <w:pPr>
        <w:ind w:left="360"/>
      </w:pPr>
    </w:p>
    <w:p w14:paraId="784F2743" w14:textId="77777777" w:rsidR="00153530" w:rsidRDefault="00153530" w:rsidP="00C420DF">
      <w:pPr>
        <w:ind w:left="360"/>
      </w:pPr>
    </w:p>
    <w:p w14:paraId="0FA23146" w14:textId="77777777" w:rsidR="00153530" w:rsidRDefault="00153530" w:rsidP="00C420DF">
      <w:pPr>
        <w:ind w:left="360"/>
      </w:pPr>
    </w:p>
    <w:p w14:paraId="5C490EB0" w14:textId="77777777" w:rsidR="00153530" w:rsidRDefault="00153530" w:rsidP="00C420DF">
      <w:pPr>
        <w:ind w:left="360"/>
      </w:pPr>
    </w:p>
    <w:p w14:paraId="79C561FB" w14:textId="77777777" w:rsidR="00153530" w:rsidRDefault="00153530" w:rsidP="00C420DF">
      <w:pPr>
        <w:ind w:left="360"/>
      </w:pPr>
    </w:p>
    <w:p w14:paraId="244CD78A" w14:textId="77777777" w:rsidR="00153530" w:rsidRDefault="00153530" w:rsidP="00C420DF">
      <w:pPr>
        <w:ind w:left="360"/>
      </w:pPr>
    </w:p>
    <w:p w14:paraId="32F59EA1" w14:textId="77777777" w:rsidR="00153530" w:rsidRDefault="00153530" w:rsidP="00C420DF">
      <w:pPr>
        <w:ind w:left="360"/>
      </w:pPr>
    </w:p>
    <w:p w14:paraId="13D343A2" w14:textId="77777777" w:rsidR="00153530" w:rsidRDefault="00153530" w:rsidP="00C420DF">
      <w:pPr>
        <w:ind w:left="360"/>
      </w:pPr>
    </w:p>
    <w:p w14:paraId="2AD659B9" w14:textId="77777777" w:rsidR="00153530" w:rsidRDefault="00153530" w:rsidP="00C420DF">
      <w:pPr>
        <w:ind w:left="360"/>
      </w:pPr>
    </w:p>
    <w:p w14:paraId="429FBF95" w14:textId="77777777" w:rsidR="00153530" w:rsidRDefault="00153530" w:rsidP="00293263"/>
    <w:p w14:paraId="05858908" w14:textId="5ED9586F" w:rsidR="00153530" w:rsidRDefault="00153530" w:rsidP="00153530">
      <w:pPr>
        <w:pStyle w:val="Ttulo1"/>
      </w:pPr>
      <w:bookmarkStart w:id="2" w:name="_Toc149421544"/>
      <w:r>
        <w:lastRenderedPageBreak/>
        <w:t>3.</w:t>
      </w:r>
      <w:r w:rsidRPr="00153530">
        <w:t xml:space="preserve"> Ejecución</w:t>
      </w:r>
      <w:bookmarkEnd w:id="2"/>
    </w:p>
    <w:p w14:paraId="6EE69979" w14:textId="239DD192" w:rsidR="00153530" w:rsidRPr="00153530" w:rsidRDefault="00153530" w:rsidP="00153530"/>
    <w:p w14:paraId="5AB4D232" w14:textId="6A710397" w:rsidR="00153530" w:rsidRDefault="00947FA2" w:rsidP="00153530">
      <w:pPr>
        <w:tabs>
          <w:tab w:val="left" w:pos="5010"/>
        </w:tabs>
      </w:pPr>
      <w:r>
        <w:t xml:space="preserve">Lo primero es irse a la </w:t>
      </w:r>
      <w:r w:rsidR="00A24279">
        <w:t>página</w:t>
      </w:r>
      <w:r>
        <w:t xml:space="preserve"> principal de Java.</w:t>
      </w:r>
    </w:p>
    <w:p w14:paraId="65F0AC44" w14:textId="58EBEF91" w:rsidR="00153530" w:rsidRDefault="00A24279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D1F6A6" wp14:editId="688EBC4B">
            <wp:simplePos x="0" y="0"/>
            <wp:positionH relativeFrom="margin">
              <wp:posOffset>5715</wp:posOffset>
            </wp:positionH>
            <wp:positionV relativeFrom="paragraph">
              <wp:posOffset>18415</wp:posOffset>
            </wp:positionV>
            <wp:extent cx="3914775" cy="2767330"/>
            <wp:effectExtent l="0" t="0" r="9525" b="0"/>
            <wp:wrapThrough wrapText="bothSides">
              <wp:wrapPolygon edited="0">
                <wp:start x="0" y="0"/>
                <wp:lineTo x="0" y="21412"/>
                <wp:lineTo x="21547" y="21412"/>
                <wp:lineTo x="21547" y="0"/>
                <wp:lineTo x="0" y="0"/>
              </wp:wrapPolygon>
            </wp:wrapThrough>
            <wp:docPr id="383231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DABC8" w14:textId="1690C69B" w:rsidR="00153530" w:rsidRDefault="00153530" w:rsidP="00153530">
      <w:pPr>
        <w:tabs>
          <w:tab w:val="left" w:pos="5010"/>
        </w:tabs>
      </w:pPr>
    </w:p>
    <w:p w14:paraId="7083F3E4" w14:textId="49E59924" w:rsidR="00153530" w:rsidRDefault="00153530" w:rsidP="00153530">
      <w:pPr>
        <w:tabs>
          <w:tab w:val="left" w:pos="5010"/>
        </w:tabs>
      </w:pPr>
    </w:p>
    <w:p w14:paraId="113062AC" w14:textId="6A0CC383" w:rsidR="00153530" w:rsidRDefault="00153530" w:rsidP="00153530">
      <w:pPr>
        <w:tabs>
          <w:tab w:val="left" w:pos="5010"/>
        </w:tabs>
      </w:pPr>
    </w:p>
    <w:p w14:paraId="0846293E" w14:textId="282C50FD" w:rsidR="00153530" w:rsidRDefault="00153530" w:rsidP="00153530">
      <w:pPr>
        <w:tabs>
          <w:tab w:val="left" w:pos="5010"/>
        </w:tabs>
      </w:pPr>
    </w:p>
    <w:p w14:paraId="06A8F150" w14:textId="77777777" w:rsidR="00153530" w:rsidRDefault="00153530" w:rsidP="00153530">
      <w:pPr>
        <w:tabs>
          <w:tab w:val="left" w:pos="5010"/>
        </w:tabs>
      </w:pPr>
    </w:p>
    <w:p w14:paraId="1A3E4FF9" w14:textId="77777777" w:rsidR="00153530" w:rsidRDefault="00153530" w:rsidP="00153530">
      <w:pPr>
        <w:tabs>
          <w:tab w:val="left" w:pos="5010"/>
        </w:tabs>
      </w:pPr>
    </w:p>
    <w:p w14:paraId="638EC8FD" w14:textId="77777777" w:rsidR="00153530" w:rsidRDefault="00153530" w:rsidP="00153530">
      <w:pPr>
        <w:tabs>
          <w:tab w:val="left" w:pos="5010"/>
        </w:tabs>
      </w:pPr>
    </w:p>
    <w:p w14:paraId="77C18153" w14:textId="77777777" w:rsidR="00153530" w:rsidRDefault="00153530" w:rsidP="00153530">
      <w:pPr>
        <w:tabs>
          <w:tab w:val="left" w:pos="5010"/>
        </w:tabs>
      </w:pPr>
    </w:p>
    <w:p w14:paraId="558B512D" w14:textId="661BADF7" w:rsidR="00153530" w:rsidRDefault="00153530" w:rsidP="00153530">
      <w:pPr>
        <w:tabs>
          <w:tab w:val="left" w:pos="5010"/>
        </w:tabs>
      </w:pPr>
    </w:p>
    <w:p w14:paraId="5CB60749" w14:textId="2D5E771B" w:rsidR="00153530" w:rsidRDefault="00A24279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80DEA5" wp14:editId="08451AEE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4740910" cy="1666875"/>
            <wp:effectExtent l="0" t="0" r="2540" b="0"/>
            <wp:wrapThrough wrapText="bothSides">
              <wp:wrapPolygon edited="0">
                <wp:start x="0" y="0"/>
                <wp:lineTo x="0" y="21230"/>
                <wp:lineTo x="21525" y="21230"/>
                <wp:lineTo x="21525" y="0"/>
                <wp:lineTo x="0" y="0"/>
              </wp:wrapPolygon>
            </wp:wrapThrough>
            <wp:docPr id="9687752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69" cy="16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damos a descargar.</w:t>
      </w:r>
    </w:p>
    <w:p w14:paraId="53A25ABD" w14:textId="64398970" w:rsidR="00A24279" w:rsidRDefault="00A24279" w:rsidP="00153530">
      <w:pPr>
        <w:tabs>
          <w:tab w:val="left" w:pos="5010"/>
        </w:tabs>
      </w:pPr>
    </w:p>
    <w:p w14:paraId="4E42507D" w14:textId="7F8E4922" w:rsidR="00153530" w:rsidRDefault="00153530" w:rsidP="00153530">
      <w:pPr>
        <w:tabs>
          <w:tab w:val="left" w:pos="5010"/>
        </w:tabs>
      </w:pPr>
    </w:p>
    <w:p w14:paraId="6116A480" w14:textId="6FFEDA0C" w:rsidR="00153530" w:rsidRDefault="00153530" w:rsidP="00153530">
      <w:pPr>
        <w:tabs>
          <w:tab w:val="left" w:pos="5010"/>
        </w:tabs>
      </w:pPr>
    </w:p>
    <w:p w14:paraId="3CB19B37" w14:textId="7B3B6BCE" w:rsidR="00153530" w:rsidRDefault="00153530" w:rsidP="00153530">
      <w:pPr>
        <w:tabs>
          <w:tab w:val="left" w:pos="5010"/>
        </w:tabs>
      </w:pPr>
    </w:p>
    <w:p w14:paraId="049C6939" w14:textId="050322E0" w:rsidR="00153530" w:rsidRDefault="00153530" w:rsidP="00153530">
      <w:pPr>
        <w:tabs>
          <w:tab w:val="left" w:pos="5010"/>
        </w:tabs>
      </w:pPr>
    </w:p>
    <w:p w14:paraId="7F7D53D2" w14:textId="10B37727" w:rsidR="00153530" w:rsidRDefault="00153530" w:rsidP="00153530">
      <w:pPr>
        <w:tabs>
          <w:tab w:val="left" w:pos="5010"/>
        </w:tabs>
      </w:pPr>
    </w:p>
    <w:p w14:paraId="06058E43" w14:textId="4FEEBD0D" w:rsidR="00153530" w:rsidRDefault="00A24279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4CAD94" wp14:editId="1BA3A1D3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198110" cy="2778760"/>
            <wp:effectExtent l="0" t="0" r="2540" b="2540"/>
            <wp:wrapThrough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hrough>
            <wp:docPr id="19103300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Abrimos el ejecutable</w:t>
      </w:r>
    </w:p>
    <w:p w14:paraId="54BB38F8" w14:textId="4535DB42" w:rsidR="009676B9" w:rsidRDefault="00FF6383" w:rsidP="00153530">
      <w:pPr>
        <w:tabs>
          <w:tab w:val="left" w:pos="5010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A68E120" wp14:editId="3E2956E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667125" cy="1633220"/>
            <wp:effectExtent l="0" t="0" r="9525" b="5080"/>
            <wp:wrapThrough wrapText="bothSides">
              <wp:wrapPolygon edited="0">
                <wp:start x="0" y="0"/>
                <wp:lineTo x="0" y="21415"/>
                <wp:lineTo x="21544" y="21415"/>
                <wp:lineTo x="21544" y="0"/>
                <wp:lineTo x="0" y="0"/>
              </wp:wrapPolygon>
            </wp:wrapThrough>
            <wp:docPr id="9333649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F6B">
        <w:t>Y comienza la instalación.</w:t>
      </w:r>
    </w:p>
    <w:p w14:paraId="081850F3" w14:textId="337C5E2E" w:rsidR="002E4F6B" w:rsidRDefault="002E4F6B" w:rsidP="00153530">
      <w:pPr>
        <w:tabs>
          <w:tab w:val="left" w:pos="5010"/>
        </w:tabs>
      </w:pPr>
    </w:p>
    <w:p w14:paraId="70B74AE6" w14:textId="77777777" w:rsidR="009676B9" w:rsidRDefault="009676B9" w:rsidP="00153530">
      <w:pPr>
        <w:tabs>
          <w:tab w:val="left" w:pos="5010"/>
        </w:tabs>
      </w:pPr>
    </w:p>
    <w:p w14:paraId="0BCBB99D" w14:textId="77777777" w:rsidR="009676B9" w:rsidRDefault="009676B9" w:rsidP="00153530">
      <w:pPr>
        <w:tabs>
          <w:tab w:val="left" w:pos="5010"/>
        </w:tabs>
      </w:pPr>
    </w:p>
    <w:p w14:paraId="2E090136" w14:textId="77777777" w:rsidR="00FF6383" w:rsidRDefault="00FF6383" w:rsidP="00153530">
      <w:pPr>
        <w:tabs>
          <w:tab w:val="left" w:pos="5010"/>
        </w:tabs>
      </w:pPr>
    </w:p>
    <w:p w14:paraId="0926E980" w14:textId="52F8CE23" w:rsidR="009676B9" w:rsidRDefault="002E4F6B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AC9477" wp14:editId="372167F5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394960" cy="2106930"/>
            <wp:effectExtent l="0" t="0" r="0" b="7620"/>
            <wp:wrapThrough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hrough>
            <wp:docPr id="4544384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001BB" w14:textId="28CC2A2C" w:rsidR="002E4F6B" w:rsidRDefault="00FF6383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55F72A8" wp14:editId="345961D4">
            <wp:simplePos x="0" y="0"/>
            <wp:positionH relativeFrom="margin">
              <wp:align>left</wp:align>
            </wp:positionH>
            <wp:positionV relativeFrom="paragraph">
              <wp:posOffset>2867025</wp:posOffset>
            </wp:positionV>
            <wp:extent cx="508635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519" y="21454"/>
                <wp:lineTo x="21519" y="0"/>
                <wp:lineTo x="0" y="0"/>
              </wp:wrapPolygon>
            </wp:wrapThrough>
            <wp:docPr id="18828199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F6B">
        <w:t xml:space="preserve">Y ya estaría. Para poder abrir un archivo .jar habrá que darle clic derecho </w:t>
      </w:r>
      <w:r w:rsidR="002E4F6B">
        <w:sym w:font="Wingdings" w:char="F0E0"/>
      </w:r>
      <w:r w:rsidR="002E4F6B">
        <w:t xml:space="preserve"> Abrir con </w:t>
      </w:r>
      <w:r w:rsidR="002E4F6B">
        <w:sym w:font="Wingdings" w:char="F0E0"/>
      </w:r>
      <w:r w:rsidR="00624E18">
        <w:t xml:space="preserve"> </w:t>
      </w:r>
      <w:r>
        <w:t>Java (He cogido la captura en internet ya que no conocía ninguna app)</w:t>
      </w:r>
    </w:p>
    <w:p w14:paraId="02C3A346" w14:textId="41E2FBA5" w:rsidR="002E4F6B" w:rsidRDefault="002E4F6B" w:rsidP="00153530">
      <w:pPr>
        <w:tabs>
          <w:tab w:val="left" w:pos="5010"/>
        </w:tabs>
      </w:pPr>
    </w:p>
    <w:p w14:paraId="6988C2E8" w14:textId="77777777" w:rsidR="00FF6383" w:rsidRDefault="00FF6383" w:rsidP="00153530">
      <w:pPr>
        <w:tabs>
          <w:tab w:val="left" w:pos="5010"/>
        </w:tabs>
      </w:pPr>
    </w:p>
    <w:p w14:paraId="1F830264" w14:textId="77777777" w:rsidR="00FF6383" w:rsidRDefault="00FF6383" w:rsidP="00153530">
      <w:pPr>
        <w:tabs>
          <w:tab w:val="left" w:pos="5010"/>
        </w:tabs>
      </w:pPr>
    </w:p>
    <w:p w14:paraId="07CF4FE1" w14:textId="77777777" w:rsidR="00FF6383" w:rsidRDefault="00FF6383" w:rsidP="00153530">
      <w:pPr>
        <w:tabs>
          <w:tab w:val="left" w:pos="5010"/>
        </w:tabs>
      </w:pPr>
    </w:p>
    <w:p w14:paraId="7D5F477F" w14:textId="77777777" w:rsidR="00FF6383" w:rsidRDefault="00FF6383" w:rsidP="00153530">
      <w:pPr>
        <w:tabs>
          <w:tab w:val="left" w:pos="5010"/>
        </w:tabs>
      </w:pPr>
    </w:p>
    <w:p w14:paraId="76128EC4" w14:textId="459A1A34" w:rsidR="00FF6383" w:rsidRDefault="0089408A" w:rsidP="00153530">
      <w:pPr>
        <w:tabs>
          <w:tab w:val="left" w:pos="501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A312456" wp14:editId="43EC1E3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398135" cy="1388110"/>
            <wp:effectExtent l="0" t="0" r="0" b="2540"/>
            <wp:wrapThrough wrapText="bothSides">
              <wp:wrapPolygon edited="0">
                <wp:start x="0" y="0"/>
                <wp:lineTo x="0" y="21343"/>
                <wp:lineTo x="21496" y="21343"/>
                <wp:lineTo x="21496" y="0"/>
                <wp:lineTo x="0" y="0"/>
              </wp:wrapPolygon>
            </wp:wrapThrough>
            <wp:docPr id="17727793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1D2">
        <w:t xml:space="preserve">Vamos con Ubuntu. </w:t>
      </w:r>
      <w:r w:rsidR="00FB54A3">
        <w:t>Lo pri</w:t>
      </w:r>
      <w:r w:rsidR="00974FFF">
        <w:t>m</w:t>
      </w:r>
      <w:r w:rsidR="005821D2">
        <w:t>ero que hay que hacer es comprobar si ya está instalada.</w:t>
      </w:r>
    </w:p>
    <w:p w14:paraId="30C2C726" w14:textId="33B437C7" w:rsidR="005821D2" w:rsidRDefault="0089408A" w:rsidP="00153530">
      <w:pPr>
        <w:tabs>
          <w:tab w:val="left" w:pos="5010"/>
        </w:tabs>
      </w:pPr>
      <w:r>
        <w:t>Vamos a instalarla.</w:t>
      </w:r>
    </w:p>
    <w:p w14:paraId="0E12237D" w14:textId="6E2B855E" w:rsidR="0089408A" w:rsidRDefault="0089408A" w:rsidP="00153530">
      <w:pPr>
        <w:tabs>
          <w:tab w:val="left" w:pos="501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B62AB0D" wp14:editId="16A85E70">
            <wp:simplePos x="0" y="0"/>
            <wp:positionH relativeFrom="margin">
              <wp:align>right</wp:align>
            </wp:positionH>
            <wp:positionV relativeFrom="paragraph">
              <wp:posOffset>1885950</wp:posOffset>
            </wp:positionV>
            <wp:extent cx="5393690" cy="720725"/>
            <wp:effectExtent l="0" t="0" r="0" b="3175"/>
            <wp:wrapThrough wrapText="bothSides">
              <wp:wrapPolygon edited="0">
                <wp:start x="0" y="0"/>
                <wp:lineTo x="0" y="21124"/>
                <wp:lineTo x="21514" y="21124"/>
                <wp:lineTo x="21514" y="0"/>
                <wp:lineTo x="0" y="0"/>
              </wp:wrapPolygon>
            </wp:wrapThrough>
            <wp:docPr id="20176656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17C5E02" wp14:editId="387114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5595" cy="1462405"/>
            <wp:effectExtent l="0" t="0" r="0" b="4445"/>
            <wp:wrapThrough wrapText="bothSides">
              <wp:wrapPolygon edited="0">
                <wp:start x="0" y="0"/>
                <wp:lineTo x="0" y="21384"/>
                <wp:lineTo x="21506" y="21384"/>
                <wp:lineTo x="21506" y="0"/>
                <wp:lineTo x="0" y="0"/>
              </wp:wrapPolygon>
            </wp:wrapThrough>
            <wp:docPr id="49404003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Comprobamos que esta instalado</w:t>
      </w:r>
    </w:p>
    <w:p w14:paraId="5920DCC5" w14:textId="478D7E50" w:rsidR="009676B9" w:rsidRDefault="009676B9" w:rsidP="00153530">
      <w:pPr>
        <w:tabs>
          <w:tab w:val="left" w:pos="5010"/>
        </w:tabs>
      </w:pPr>
    </w:p>
    <w:p w14:paraId="26B3B0DC" w14:textId="1ED15192" w:rsidR="009676B9" w:rsidRDefault="009676B9" w:rsidP="00153530">
      <w:pPr>
        <w:tabs>
          <w:tab w:val="left" w:pos="5010"/>
        </w:tabs>
      </w:pPr>
    </w:p>
    <w:p w14:paraId="1E62467F" w14:textId="5FF62A15" w:rsidR="009676B9" w:rsidRDefault="009676B9" w:rsidP="00153530">
      <w:pPr>
        <w:tabs>
          <w:tab w:val="left" w:pos="5010"/>
        </w:tabs>
      </w:pPr>
    </w:p>
    <w:p w14:paraId="5001C9A9" w14:textId="77777777" w:rsidR="009676B9" w:rsidRDefault="009676B9" w:rsidP="00153530">
      <w:pPr>
        <w:tabs>
          <w:tab w:val="left" w:pos="5010"/>
        </w:tabs>
      </w:pPr>
    </w:p>
    <w:p w14:paraId="3E5F4319" w14:textId="77777777" w:rsidR="009676B9" w:rsidRDefault="009676B9" w:rsidP="00153530">
      <w:pPr>
        <w:tabs>
          <w:tab w:val="left" w:pos="5010"/>
        </w:tabs>
      </w:pPr>
    </w:p>
    <w:p w14:paraId="2DA029B9" w14:textId="77777777" w:rsidR="009676B9" w:rsidRDefault="009676B9" w:rsidP="00153530">
      <w:pPr>
        <w:tabs>
          <w:tab w:val="left" w:pos="5010"/>
        </w:tabs>
      </w:pPr>
    </w:p>
    <w:p w14:paraId="24980D92" w14:textId="77777777" w:rsidR="009676B9" w:rsidRDefault="009676B9" w:rsidP="00153530">
      <w:pPr>
        <w:tabs>
          <w:tab w:val="left" w:pos="5010"/>
        </w:tabs>
      </w:pPr>
    </w:p>
    <w:p w14:paraId="4BBCEEEE" w14:textId="77777777" w:rsidR="009676B9" w:rsidRDefault="009676B9" w:rsidP="00153530">
      <w:pPr>
        <w:tabs>
          <w:tab w:val="left" w:pos="5010"/>
        </w:tabs>
      </w:pPr>
    </w:p>
    <w:p w14:paraId="365716E2" w14:textId="77777777" w:rsidR="009676B9" w:rsidRDefault="009676B9" w:rsidP="00153530">
      <w:pPr>
        <w:tabs>
          <w:tab w:val="left" w:pos="5010"/>
        </w:tabs>
      </w:pPr>
    </w:p>
    <w:p w14:paraId="4A6A6ACA" w14:textId="77777777" w:rsidR="009676B9" w:rsidRDefault="009676B9" w:rsidP="00153530">
      <w:pPr>
        <w:tabs>
          <w:tab w:val="left" w:pos="5010"/>
        </w:tabs>
      </w:pPr>
    </w:p>
    <w:p w14:paraId="76E639D2" w14:textId="77777777" w:rsidR="009676B9" w:rsidRDefault="009676B9" w:rsidP="00153530">
      <w:pPr>
        <w:tabs>
          <w:tab w:val="left" w:pos="5010"/>
        </w:tabs>
      </w:pPr>
    </w:p>
    <w:p w14:paraId="6CAD1B01" w14:textId="77777777" w:rsidR="009676B9" w:rsidRDefault="009676B9" w:rsidP="00153530">
      <w:pPr>
        <w:tabs>
          <w:tab w:val="left" w:pos="5010"/>
        </w:tabs>
      </w:pPr>
    </w:p>
    <w:p w14:paraId="23D1C231" w14:textId="77777777" w:rsidR="009676B9" w:rsidRDefault="009676B9" w:rsidP="00153530">
      <w:pPr>
        <w:tabs>
          <w:tab w:val="left" w:pos="5010"/>
        </w:tabs>
      </w:pPr>
    </w:p>
    <w:p w14:paraId="18C089D3" w14:textId="77777777" w:rsidR="00153530" w:rsidRDefault="00153530" w:rsidP="00153530">
      <w:pPr>
        <w:tabs>
          <w:tab w:val="left" w:pos="5010"/>
        </w:tabs>
      </w:pPr>
    </w:p>
    <w:p w14:paraId="2D742451" w14:textId="77777777" w:rsidR="00153530" w:rsidRDefault="00153530" w:rsidP="00153530">
      <w:pPr>
        <w:pStyle w:val="Ttulo1"/>
      </w:pPr>
      <w:bookmarkStart w:id="3" w:name="_Toc149421545"/>
      <w:r>
        <w:lastRenderedPageBreak/>
        <w:t xml:space="preserve">4. </w:t>
      </w:r>
      <w:r w:rsidR="000F7075" w:rsidRPr="000F7075">
        <w:t>Consideraciones finales</w:t>
      </w:r>
      <w:bookmarkEnd w:id="3"/>
    </w:p>
    <w:p w14:paraId="5BA207E6" w14:textId="77777777" w:rsidR="000F7075" w:rsidRPr="000F7075" w:rsidRDefault="000F7075" w:rsidP="000F7075"/>
    <w:p w14:paraId="7CCF667E" w14:textId="6C7CEA83" w:rsidR="000F7075" w:rsidRPr="000F7075" w:rsidRDefault="002A749A" w:rsidP="003E2B26">
      <w:r>
        <w:t>Solo había utilizado java para instalar algunos videojuegos</w:t>
      </w:r>
      <w:r w:rsidR="004C1330">
        <w:t>,</w:t>
      </w:r>
      <w:r w:rsidR="00EE10D9">
        <w:t xml:space="preserve"> he aprendido a como instalarlo y a como ejecutar aplicaciones de este tipo.</w:t>
      </w:r>
    </w:p>
    <w:sectPr w:rsidR="000F7075" w:rsidRPr="000F7075" w:rsidSect="00D92CF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E303" w14:textId="77777777" w:rsidR="006D624F" w:rsidRDefault="006D624F" w:rsidP="00D92CF1">
      <w:pPr>
        <w:spacing w:after="0" w:line="240" w:lineRule="auto"/>
      </w:pPr>
      <w:r>
        <w:separator/>
      </w:r>
    </w:p>
  </w:endnote>
  <w:endnote w:type="continuationSeparator" w:id="0">
    <w:p w14:paraId="5BCAD29D" w14:textId="77777777" w:rsidR="006D624F" w:rsidRDefault="006D624F" w:rsidP="00D9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BBAE" w14:textId="77777777" w:rsidR="00B30851" w:rsidRDefault="00B308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583C" w14:textId="77777777" w:rsidR="00D92CF1" w:rsidRDefault="00D65F7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344B8A" wp14:editId="2D42DB3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B7146" w14:textId="77777777" w:rsidR="00D65F73" w:rsidRPr="0049113D" w:rsidRDefault="0049113D">
                            <w:pPr>
                              <w:jc w:val="right"/>
                            </w:pPr>
                            <w:r>
                              <w:t>Iván Fernández Aguilera</w:t>
                            </w:r>
                          </w:p>
                          <w:p w14:paraId="4D757C3F" w14:textId="77777777" w:rsidR="00D65F73" w:rsidRDefault="00D65F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344B8A" id="Grupo 7" o:spid="_x0000_s1032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23B7146" w14:textId="77777777" w:rsidR="00D65F73" w:rsidRPr="0049113D" w:rsidRDefault="0049113D">
                      <w:pPr>
                        <w:jc w:val="right"/>
                      </w:pPr>
                      <w:r>
                        <w:t>Iván Fernández Aguilera</w:t>
                      </w:r>
                    </w:p>
                    <w:p w14:paraId="4D757C3F" w14:textId="77777777" w:rsidR="00D65F73" w:rsidRDefault="00D65F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E02D48" wp14:editId="4B3629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869510" w14:textId="77777777" w:rsidR="00D65F73" w:rsidRDefault="00D65F7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E02D48" id="Rectángulo 8" o:spid="_x0000_s1035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2869510" w14:textId="77777777" w:rsidR="00D65F73" w:rsidRDefault="00D65F7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B5855" w14:textId="77777777" w:rsidR="00B30851" w:rsidRDefault="00B30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6977" w14:textId="77777777" w:rsidR="006D624F" w:rsidRDefault="006D624F" w:rsidP="00D92CF1">
      <w:pPr>
        <w:spacing w:after="0" w:line="240" w:lineRule="auto"/>
      </w:pPr>
      <w:r>
        <w:separator/>
      </w:r>
    </w:p>
  </w:footnote>
  <w:footnote w:type="continuationSeparator" w:id="0">
    <w:p w14:paraId="46D1BC0E" w14:textId="77777777" w:rsidR="006D624F" w:rsidRDefault="006D624F" w:rsidP="00D92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9462" w14:textId="77777777" w:rsidR="00B30851" w:rsidRDefault="00B3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AFEC" w14:textId="36182B5F" w:rsidR="00D92CF1" w:rsidRPr="00ED2156" w:rsidRDefault="00ED2156" w:rsidP="00ED2156">
    <w:pPr>
      <w:pStyle w:val="Encabezado"/>
      <w:jc w:val="center"/>
    </w:pPr>
    <w:r w:rsidRPr="00ED2156">
      <w:rPr>
        <w:sz w:val="22"/>
        <w:szCs w:val="24"/>
      </w:rPr>
      <w:t>506-IFernández-</w:t>
    </w:r>
    <w:r w:rsidR="00EE10D9" w:rsidRPr="00EE10D9">
      <w:rPr>
        <w:sz w:val="22"/>
        <w:szCs w:val="24"/>
      </w:rPr>
      <w:t>ISOP203_AppJavaWIN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3F66" w14:textId="77777777" w:rsidR="00B30851" w:rsidRDefault="00B3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D9"/>
    <w:multiLevelType w:val="hybridMultilevel"/>
    <w:tmpl w:val="C9D0A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D98"/>
    <w:multiLevelType w:val="hybridMultilevel"/>
    <w:tmpl w:val="71124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4C09"/>
    <w:multiLevelType w:val="hybridMultilevel"/>
    <w:tmpl w:val="05D6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3C85"/>
    <w:multiLevelType w:val="hybridMultilevel"/>
    <w:tmpl w:val="10C22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03F9"/>
    <w:multiLevelType w:val="hybridMultilevel"/>
    <w:tmpl w:val="21FC3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F4D01"/>
    <w:multiLevelType w:val="hybridMultilevel"/>
    <w:tmpl w:val="D2D0FC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C1CBF"/>
    <w:multiLevelType w:val="hybridMultilevel"/>
    <w:tmpl w:val="ECF06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2109"/>
    <w:multiLevelType w:val="hybridMultilevel"/>
    <w:tmpl w:val="091E4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E9"/>
    <w:multiLevelType w:val="hybridMultilevel"/>
    <w:tmpl w:val="E636467E"/>
    <w:lvl w:ilvl="0" w:tplc="1DBE43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B79C4"/>
    <w:multiLevelType w:val="hybridMultilevel"/>
    <w:tmpl w:val="7256E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B2583"/>
    <w:multiLevelType w:val="hybridMultilevel"/>
    <w:tmpl w:val="E364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630FD"/>
    <w:multiLevelType w:val="hybridMultilevel"/>
    <w:tmpl w:val="0B925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01F5B"/>
    <w:multiLevelType w:val="hybridMultilevel"/>
    <w:tmpl w:val="2326B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3668A"/>
    <w:multiLevelType w:val="hybridMultilevel"/>
    <w:tmpl w:val="FF16A2F4"/>
    <w:lvl w:ilvl="0" w:tplc="E088431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124EA"/>
    <w:multiLevelType w:val="hybridMultilevel"/>
    <w:tmpl w:val="5CE88C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844B34"/>
    <w:multiLevelType w:val="hybridMultilevel"/>
    <w:tmpl w:val="949A5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67B55"/>
    <w:multiLevelType w:val="hybridMultilevel"/>
    <w:tmpl w:val="7DD251F2"/>
    <w:lvl w:ilvl="0" w:tplc="C0C6F9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459A4"/>
    <w:multiLevelType w:val="hybridMultilevel"/>
    <w:tmpl w:val="42BC8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C5686"/>
    <w:multiLevelType w:val="hybridMultilevel"/>
    <w:tmpl w:val="20D63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147DC"/>
    <w:multiLevelType w:val="hybridMultilevel"/>
    <w:tmpl w:val="09985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D3F9A"/>
    <w:multiLevelType w:val="hybridMultilevel"/>
    <w:tmpl w:val="96CC8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09DC"/>
    <w:multiLevelType w:val="hybridMultilevel"/>
    <w:tmpl w:val="EC2E5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67FC2"/>
    <w:multiLevelType w:val="hybridMultilevel"/>
    <w:tmpl w:val="25B6243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452341E"/>
    <w:multiLevelType w:val="hybridMultilevel"/>
    <w:tmpl w:val="66C05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7222D"/>
    <w:multiLevelType w:val="hybridMultilevel"/>
    <w:tmpl w:val="BB149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824CD"/>
    <w:multiLevelType w:val="hybridMultilevel"/>
    <w:tmpl w:val="29A4D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11875">
    <w:abstractNumId w:val="23"/>
  </w:num>
  <w:num w:numId="2" w16cid:durableId="1231770520">
    <w:abstractNumId w:val="12"/>
  </w:num>
  <w:num w:numId="3" w16cid:durableId="100884915">
    <w:abstractNumId w:val="18"/>
  </w:num>
  <w:num w:numId="4" w16cid:durableId="512115592">
    <w:abstractNumId w:val="21"/>
  </w:num>
  <w:num w:numId="5" w16cid:durableId="460536563">
    <w:abstractNumId w:val="7"/>
  </w:num>
  <w:num w:numId="6" w16cid:durableId="2047675018">
    <w:abstractNumId w:val="24"/>
  </w:num>
  <w:num w:numId="7" w16cid:durableId="1846748710">
    <w:abstractNumId w:val="9"/>
  </w:num>
  <w:num w:numId="8" w16cid:durableId="1041050223">
    <w:abstractNumId w:val="3"/>
  </w:num>
  <w:num w:numId="9" w16cid:durableId="1836258089">
    <w:abstractNumId w:val="6"/>
  </w:num>
  <w:num w:numId="10" w16cid:durableId="356661674">
    <w:abstractNumId w:val="25"/>
  </w:num>
  <w:num w:numId="11" w16cid:durableId="466557454">
    <w:abstractNumId w:val="11"/>
  </w:num>
  <w:num w:numId="12" w16cid:durableId="1548419698">
    <w:abstractNumId w:val="0"/>
  </w:num>
  <w:num w:numId="13" w16cid:durableId="1326131045">
    <w:abstractNumId w:val="2"/>
  </w:num>
  <w:num w:numId="14" w16cid:durableId="674310715">
    <w:abstractNumId w:val="19"/>
  </w:num>
  <w:num w:numId="15" w16cid:durableId="18972191">
    <w:abstractNumId w:val="10"/>
  </w:num>
  <w:num w:numId="16" w16cid:durableId="1749687793">
    <w:abstractNumId w:val="15"/>
  </w:num>
  <w:num w:numId="17" w16cid:durableId="986782687">
    <w:abstractNumId w:val="20"/>
  </w:num>
  <w:num w:numId="18" w16cid:durableId="626814883">
    <w:abstractNumId w:val="4"/>
  </w:num>
  <w:num w:numId="19" w16cid:durableId="1868831263">
    <w:abstractNumId w:val="17"/>
  </w:num>
  <w:num w:numId="20" w16cid:durableId="1927880985">
    <w:abstractNumId w:val="22"/>
  </w:num>
  <w:num w:numId="21" w16cid:durableId="1434478562">
    <w:abstractNumId w:val="1"/>
  </w:num>
  <w:num w:numId="22" w16cid:durableId="1379008914">
    <w:abstractNumId w:val="13"/>
  </w:num>
  <w:num w:numId="23" w16cid:durableId="292711572">
    <w:abstractNumId w:val="5"/>
  </w:num>
  <w:num w:numId="24" w16cid:durableId="1982995280">
    <w:abstractNumId w:val="8"/>
  </w:num>
  <w:num w:numId="25" w16cid:durableId="800922587">
    <w:abstractNumId w:val="14"/>
  </w:num>
  <w:num w:numId="26" w16cid:durableId="1721784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B8"/>
    <w:rsid w:val="0001177B"/>
    <w:rsid w:val="0004711D"/>
    <w:rsid w:val="00060286"/>
    <w:rsid w:val="0006470D"/>
    <w:rsid w:val="00065B9C"/>
    <w:rsid w:val="00071A33"/>
    <w:rsid w:val="00076C32"/>
    <w:rsid w:val="000A2CAA"/>
    <w:rsid w:val="000D000F"/>
    <w:rsid w:val="000F2A64"/>
    <w:rsid w:val="000F5375"/>
    <w:rsid w:val="000F5F28"/>
    <w:rsid w:val="000F7075"/>
    <w:rsid w:val="00102464"/>
    <w:rsid w:val="00114E71"/>
    <w:rsid w:val="001169E6"/>
    <w:rsid w:val="0013479A"/>
    <w:rsid w:val="00135510"/>
    <w:rsid w:val="00153530"/>
    <w:rsid w:val="001560E7"/>
    <w:rsid w:val="00161D29"/>
    <w:rsid w:val="00162076"/>
    <w:rsid w:val="00162A06"/>
    <w:rsid w:val="00177E5D"/>
    <w:rsid w:val="001816CF"/>
    <w:rsid w:val="00193ED9"/>
    <w:rsid w:val="001A02CC"/>
    <w:rsid w:val="001B3050"/>
    <w:rsid w:val="001C4427"/>
    <w:rsid w:val="001E26CA"/>
    <w:rsid w:val="00205BE1"/>
    <w:rsid w:val="00205CF1"/>
    <w:rsid w:val="00216409"/>
    <w:rsid w:val="0023182C"/>
    <w:rsid w:val="00233DD2"/>
    <w:rsid w:val="00240D65"/>
    <w:rsid w:val="0027539C"/>
    <w:rsid w:val="00275FA7"/>
    <w:rsid w:val="002823DF"/>
    <w:rsid w:val="00293263"/>
    <w:rsid w:val="002A749A"/>
    <w:rsid w:val="002B4452"/>
    <w:rsid w:val="002B77F9"/>
    <w:rsid w:val="002C349E"/>
    <w:rsid w:val="002D16A2"/>
    <w:rsid w:val="002D4FE2"/>
    <w:rsid w:val="002E24ED"/>
    <w:rsid w:val="002E4F6B"/>
    <w:rsid w:val="002E61F0"/>
    <w:rsid w:val="00304E65"/>
    <w:rsid w:val="003331F7"/>
    <w:rsid w:val="00334360"/>
    <w:rsid w:val="00340095"/>
    <w:rsid w:val="00344ED5"/>
    <w:rsid w:val="0035213C"/>
    <w:rsid w:val="00354C95"/>
    <w:rsid w:val="0036199B"/>
    <w:rsid w:val="00362B9A"/>
    <w:rsid w:val="0036696F"/>
    <w:rsid w:val="00371D0E"/>
    <w:rsid w:val="003802B5"/>
    <w:rsid w:val="00387E72"/>
    <w:rsid w:val="003D3723"/>
    <w:rsid w:val="003D6691"/>
    <w:rsid w:val="003E1579"/>
    <w:rsid w:val="003E2B26"/>
    <w:rsid w:val="00417AED"/>
    <w:rsid w:val="00435E11"/>
    <w:rsid w:val="00440BD5"/>
    <w:rsid w:val="00441E88"/>
    <w:rsid w:val="0044485D"/>
    <w:rsid w:val="004517A8"/>
    <w:rsid w:val="00460CB1"/>
    <w:rsid w:val="004629C4"/>
    <w:rsid w:val="004724C0"/>
    <w:rsid w:val="0047263D"/>
    <w:rsid w:val="00475ADE"/>
    <w:rsid w:val="0049113D"/>
    <w:rsid w:val="004968E9"/>
    <w:rsid w:val="004A1F3F"/>
    <w:rsid w:val="004B0CF2"/>
    <w:rsid w:val="004B116F"/>
    <w:rsid w:val="004B2A5C"/>
    <w:rsid w:val="004C1330"/>
    <w:rsid w:val="004E4C16"/>
    <w:rsid w:val="004E6850"/>
    <w:rsid w:val="00500955"/>
    <w:rsid w:val="00515001"/>
    <w:rsid w:val="00564896"/>
    <w:rsid w:val="00571552"/>
    <w:rsid w:val="0057400B"/>
    <w:rsid w:val="0057616B"/>
    <w:rsid w:val="005821D2"/>
    <w:rsid w:val="0058343E"/>
    <w:rsid w:val="00591C44"/>
    <w:rsid w:val="00594101"/>
    <w:rsid w:val="005B0A50"/>
    <w:rsid w:val="005D031F"/>
    <w:rsid w:val="005D2A56"/>
    <w:rsid w:val="005D69F4"/>
    <w:rsid w:val="005E62D9"/>
    <w:rsid w:val="005F00F6"/>
    <w:rsid w:val="006024EB"/>
    <w:rsid w:val="00602C41"/>
    <w:rsid w:val="006179E5"/>
    <w:rsid w:val="00624E18"/>
    <w:rsid w:val="0064031A"/>
    <w:rsid w:val="00647467"/>
    <w:rsid w:val="006527E9"/>
    <w:rsid w:val="00677A9C"/>
    <w:rsid w:val="00681D7B"/>
    <w:rsid w:val="00686294"/>
    <w:rsid w:val="006A162B"/>
    <w:rsid w:val="006A4A34"/>
    <w:rsid w:val="006B5FFF"/>
    <w:rsid w:val="006C162A"/>
    <w:rsid w:val="006D35DD"/>
    <w:rsid w:val="006D624F"/>
    <w:rsid w:val="006E4602"/>
    <w:rsid w:val="006E567F"/>
    <w:rsid w:val="006E6B23"/>
    <w:rsid w:val="007055FA"/>
    <w:rsid w:val="00721B07"/>
    <w:rsid w:val="00740266"/>
    <w:rsid w:val="00743033"/>
    <w:rsid w:val="0075061D"/>
    <w:rsid w:val="007B1043"/>
    <w:rsid w:val="007B73F1"/>
    <w:rsid w:val="007C3799"/>
    <w:rsid w:val="007E3CB5"/>
    <w:rsid w:val="007F3640"/>
    <w:rsid w:val="00816AB8"/>
    <w:rsid w:val="008224A3"/>
    <w:rsid w:val="008225DC"/>
    <w:rsid w:val="008442B1"/>
    <w:rsid w:val="008516AE"/>
    <w:rsid w:val="00853ADF"/>
    <w:rsid w:val="00880177"/>
    <w:rsid w:val="0089408A"/>
    <w:rsid w:val="008E1959"/>
    <w:rsid w:val="008E557D"/>
    <w:rsid w:val="00906D74"/>
    <w:rsid w:val="009101E5"/>
    <w:rsid w:val="0091705F"/>
    <w:rsid w:val="00937C4E"/>
    <w:rsid w:val="00937FFE"/>
    <w:rsid w:val="00947FA2"/>
    <w:rsid w:val="009526E3"/>
    <w:rsid w:val="00967003"/>
    <w:rsid w:val="009676B9"/>
    <w:rsid w:val="00972EB0"/>
    <w:rsid w:val="00973643"/>
    <w:rsid w:val="00974FFF"/>
    <w:rsid w:val="00994D10"/>
    <w:rsid w:val="009C41C4"/>
    <w:rsid w:val="009C5F07"/>
    <w:rsid w:val="009E3044"/>
    <w:rsid w:val="009E5440"/>
    <w:rsid w:val="009E5457"/>
    <w:rsid w:val="009F14C2"/>
    <w:rsid w:val="00A125AB"/>
    <w:rsid w:val="00A14B3A"/>
    <w:rsid w:val="00A23917"/>
    <w:rsid w:val="00A24279"/>
    <w:rsid w:val="00A27E86"/>
    <w:rsid w:val="00A30583"/>
    <w:rsid w:val="00A501D4"/>
    <w:rsid w:val="00A507CF"/>
    <w:rsid w:val="00A5729E"/>
    <w:rsid w:val="00A83715"/>
    <w:rsid w:val="00AA541D"/>
    <w:rsid w:val="00AD4B5C"/>
    <w:rsid w:val="00AD60C5"/>
    <w:rsid w:val="00AE06DC"/>
    <w:rsid w:val="00AE1EE7"/>
    <w:rsid w:val="00B30851"/>
    <w:rsid w:val="00B53050"/>
    <w:rsid w:val="00B63F63"/>
    <w:rsid w:val="00B644A2"/>
    <w:rsid w:val="00B70722"/>
    <w:rsid w:val="00B74642"/>
    <w:rsid w:val="00B822E5"/>
    <w:rsid w:val="00BC373E"/>
    <w:rsid w:val="00BD7428"/>
    <w:rsid w:val="00BE2C14"/>
    <w:rsid w:val="00C37994"/>
    <w:rsid w:val="00C420DF"/>
    <w:rsid w:val="00C4457E"/>
    <w:rsid w:val="00C50AF5"/>
    <w:rsid w:val="00C82B24"/>
    <w:rsid w:val="00C92E9C"/>
    <w:rsid w:val="00C977C9"/>
    <w:rsid w:val="00CB1330"/>
    <w:rsid w:val="00CD4E8B"/>
    <w:rsid w:val="00CE530D"/>
    <w:rsid w:val="00CE702B"/>
    <w:rsid w:val="00CF0683"/>
    <w:rsid w:val="00D21AD7"/>
    <w:rsid w:val="00D22C7D"/>
    <w:rsid w:val="00D47C17"/>
    <w:rsid w:val="00D65F73"/>
    <w:rsid w:val="00D70B63"/>
    <w:rsid w:val="00D92CF1"/>
    <w:rsid w:val="00D9647F"/>
    <w:rsid w:val="00DA0F3A"/>
    <w:rsid w:val="00DB00C6"/>
    <w:rsid w:val="00DC1F42"/>
    <w:rsid w:val="00DF407C"/>
    <w:rsid w:val="00E0516C"/>
    <w:rsid w:val="00E14C9D"/>
    <w:rsid w:val="00E52559"/>
    <w:rsid w:val="00E53FE7"/>
    <w:rsid w:val="00E54B2B"/>
    <w:rsid w:val="00E54BBD"/>
    <w:rsid w:val="00E56095"/>
    <w:rsid w:val="00E61AA0"/>
    <w:rsid w:val="00E7067B"/>
    <w:rsid w:val="00E70C23"/>
    <w:rsid w:val="00E715F0"/>
    <w:rsid w:val="00E74543"/>
    <w:rsid w:val="00E774C3"/>
    <w:rsid w:val="00E93784"/>
    <w:rsid w:val="00EA55D1"/>
    <w:rsid w:val="00ED2156"/>
    <w:rsid w:val="00EE10D9"/>
    <w:rsid w:val="00EE680B"/>
    <w:rsid w:val="00EF0483"/>
    <w:rsid w:val="00EF2FC4"/>
    <w:rsid w:val="00F14F18"/>
    <w:rsid w:val="00F20868"/>
    <w:rsid w:val="00F30520"/>
    <w:rsid w:val="00F3215B"/>
    <w:rsid w:val="00F46C50"/>
    <w:rsid w:val="00F50F92"/>
    <w:rsid w:val="00F54B7B"/>
    <w:rsid w:val="00F76210"/>
    <w:rsid w:val="00F80768"/>
    <w:rsid w:val="00F8347E"/>
    <w:rsid w:val="00F85161"/>
    <w:rsid w:val="00F914BF"/>
    <w:rsid w:val="00FA7A04"/>
    <w:rsid w:val="00FB54A3"/>
    <w:rsid w:val="00FD0373"/>
    <w:rsid w:val="00FD3DA2"/>
    <w:rsid w:val="00FD5372"/>
    <w:rsid w:val="00FF1A43"/>
    <w:rsid w:val="00FF6383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B146A"/>
  <w15:chartTrackingRefBased/>
  <w15:docId w15:val="{907F2263-D9E8-4CD2-99A0-416B1B88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57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C3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2B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4C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CF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CF1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D92C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2CF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92C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6C32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4C9D"/>
    <w:pPr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E3CB5"/>
    <w:pPr>
      <w:tabs>
        <w:tab w:val="right" w:leader="dot" w:pos="8494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E14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442B1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74C3"/>
    <w:rPr>
      <w:rFonts w:asciiTheme="majorHAnsi" w:eastAsiaTheme="majorEastAsia" w:hAnsiTheme="majorHAnsi" w:cstheme="majorBidi"/>
      <w:b/>
      <w:sz w:val="26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33DD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0516C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C977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9930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595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77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0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7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37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\OneDrive%20-%20Tajamar\ASIR\1&#186;%20ASIR\ISO%20(Sistemas)\506-IFern&#225;ndez-ISOPx-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882b3fbb6bb0428b255deecc6802d6e8">
  <xsd:schema xmlns:xsd="http://www.w3.org/2001/XMLSchema" xmlns:xs="http://www.w3.org/2001/XMLSchema" xmlns:p="http://schemas.microsoft.com/office/2006/metadata/properties" xmlns:ns3="719421d5-f989-4469-a2f2-23718f183d04" xmlns:ns4="b5239a4e-27ef-44fa-bcb7-3a965b4f02de" targetNamespace="http://schemas.microsoft.com/office/2006/metadata/properties" ma:root="true" ma:fieldsID="e33cdcc4a3b4b7d5455cacfcb991c019" ns3:_="" ns4:_="">
    <xsd:import namespace="719421d5-f989-4469-a2f2-23718f183d04"/>
    <xsd:import namespace="b5239a4e-27ef-44fa-bcb7-3a965b4f02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0981A-7D0C-4ACA-85B9-F9B52BDE7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421d5-f989-4469-a2f2-23718f183d04"/>
    <ds:schemaRef ds:uri="b5239a4e-27ef-44fa-bcb7-3a965b4f0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E66D9-E6E1-4861-9ABF-90252CC1D5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93D96D-DE07-4A57-961D-972C0246C7D7}">
  <ds:schemaRefs>
    <ds:schemaRef ds:uri="http://schemas.microsoft.com/office/2006/metadata/properties"/>
    <ds:schemaRef ds:uri="http://schemas.microsoft.com/office/infopath/2007/PartnerControls"/>
    <ds:schemaRef ds:uri="719421d5-f989-4469-a2f2-23718f183d04"/>
  </ds:schemaRefs>
</ds:datastoreItem>
</file>

<file path=customXml/itemProps5.xml><?xml version="1.0" encoding="utf-8"?>
<ds:datastoreItem xmlns:ds="http://schemas.openxmlformats.org/officeDocument/2006/customXml" ds:itemID="{BAD01760-B53D-4064-8F98-4B2EC6E5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506-IFernández-ISOPx-Plantilla</Template>
  <TotalTime>86</TotalTime>
  <Pages>8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Fernandez</dc:creator>
  <cp:keywords/>
  <dc:description/>
  <cp:lastModifiedBy>Ivan Fernandez Aguilera</cp:lastModifiedBy>
  <cp:revision>35</cp:revision>
  <dcterms:created xsi:type="dcterms:W3CDTF">2023-10-28T18:25:00Z</dcterms:created>
  <dcterms:modified xsi:type="dcterms:W3CDTF">2023-11-17T19:59:00Z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